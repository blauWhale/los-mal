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184313F4" w14:textId="77777777" w:rsidR="004A2286" w:rsidRDefault="00F02C15" w:rsidP="00246F7D">
          <w:pPr>
            <w:pStyle w:val="Liste"/>
          </w:pPr>
          <w:r w:rsidRPr="008B146E">
            <w:rPr>
              <w:noProof/>
              <w:lang w:eastAsia="de-CH"/>
            </w:rPr>
            <mc:AlternateContent>
              <mc:Choice Requires="wps">
                <w:drawing>
                  <wp:anchor distT="0" distB="0" distL="114300" distR="114300" simplePos="0" relativeHeight="251719680" behindDoc="0" locked="0" layoutInCell="1" allowOverlap="1" wp14:anchorId="27272FDA" wp14:editId="25637C9D">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14:paraId="46C7E298" w14:textId="71356C23" w:rsidR="004A2286" w:rsidRDefault="00A65185" w:rsidP="008D44C8">
                                <w:pPr>
                                  <w:pStyle w:val="TitelTitelseite"/>
                                </w:pPr>
                                <w:r>
                                  <w:t>Los mal…</w:t>
                                </w:r>
                              </w:p>
                              <w:p w14:paraId="7D4CCCD0" w14:textId="4848B99C"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proofErr w:type="spellStart"/>
                                <w:r w:rsidR="00A65185">
                                  <w:rPr>
                                    <w:sz w:val="32"/>
                                    <w:szCs w:val="32"/>
                                  </w:rPr>
                                  <w:t>R.Blaauw</w:t>
                                </w:r>
                                <w:proofErr w:type="spellEnd"/>
                              </w:p>
                              <w:p w14:paraId="065A417A" w14:textId="44867D67" w:rsidR="004A2286" w:rsidRPr="00F02C15" w:rsidRDefault="00F02C15" w:rsidP="00F02C15">
                                <w:pPr>
                                  <w:pStyle w:val="UntertitelTitelseite"/>
                                  <w:tabs>
                                    <w:tab w:val="left" w:pos="1560"/>
                                  </w:tabs>
                                  <w:rPr>
                                    <w:sz w:val="32"/>
                                    <w:szCs w:val="32"/>
                                  </w:rPr>
                                </w:pPr>
                                <w:r w:rsidRPr="00F02C15">
                                  <w:rPr>
                                    <w:sz w:val="32"/>
                                    <w:szCs w:val="32"/>
                                  </w:rPr>
                                  <w:t xml:space="preserve">Betreuer: </w:t>
                                </w:r>
                                <w:proofErr w:type="spellStart"/>
                                <w:r w:rsidR="00A65185">
                                  <w:rPr>
                                    <w:sz w:val="32"/>
                                    <w:szCs w:val="32"/>
                                  </w:rPr>
                                  <w:t>A.Jörg</w:t>
                                </w:r>
                                <w:proofErr w:type="spellEnd"/>
                              </w:p>
                              <w:p w14:paraId="4F8E86D0" w14:textId="49401B12" w:rsidR="00F02C15" w:rsidRPr="00F02C15" w:rsidRDefault="00F02C15" w:rsidP="00F02C15">
                                <w:pPr>
                                  <w:pStyle w:val="UntertitelTitelseite"/>
                                  <w:tabs>
                                    <w:tab w:val="left" w:pos="1560"/>
                                  </w:tabs>
                                  <w:rPr>
                                    <w:sz w:val="32"/>
                                    <w:szCs w:val="32"/>
                                  </w:rPr>
                                </w:pPr>
                                <w:r w:rsidRPr="00F02C15">
                                  <w:rPr>
                                    <w:sz w:val="32"/>
                                    <w:szCs w:val="32"/>
                                  </w:rPr>
                                  <w:t xml:space="preserve">Datum: </w:t>
                                </w:r>
                                <w:r w:rsidR="00A65185">
                                  <w:rPr>
                                    <w:sz w:val="32"/>
                                    <w:szCs w:val="32"/>
                                  </w:rPr>
                                  <w:t>18.12.2020</w:t>
                                </w:r>
                                <w:r>
                                  <w:rPr>
                                    <w:sz w:val="32"/>
                                    <w:szCs w:val="32"/>
                                  </w:rPr>
                                  <w:tab/>
                                </w:r>
                              </w:p>
                              <w:p w14:paraId="29D6BAD2" w14:textId="77777777" w:rsidR="00F02C15" w:rsidRPr="00F02C15" w:rsidRDefault="00F02C15" w:rsidP="00F02C15">
                                <w:pPr>
                                  <w:pStyle w:val="UntertitelTitelseite"/>
                                  <w:tabs>
                                    <w:tab w:val="left" w:pos="1560"/>
                                  </w:tabs>
                                  <w:rPr>
                                    <w:sz w:val="32"/>
                                    <w:szCs w:val="32"/>
                                  </w:rPr>
                                </w:pPr>
                              </w:p>
                              <w:p w14:paraId="2DC9DB4A"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272FDA"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14:paraId="46C7E298" w14:textId="71356C23" w:rsidR="004A2286" w:rsidRDefault="00A65185" w:rsidP="008D44C8">
                          <w:pPr>
                            <w:pStyle w:val="TitelTitelseite"/>
                          </w:pPr>
                          <w:r>
                            <w:t>Los mal…</w:t>
                          </w:r>
                        </w:p>
                        <w:p w14:paraId="7D4CCCD0" w14:textId="4848B99C"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proofErr w:type="spellStart"/>
                          <w:r w:rsidR="00A65185">
                            <w:rPr>
                              <w:sz w:val="32"/>
                              <w:szCs w:val="32"/>
                            </w:rPr>
                            <w:t>R.Blaauw</w:t>
                          </w:r>
                          <w:proofErr w:type="spellEnd"/>
                        </w:p>
                        <w:p w14:paraId="065A417A" w14:textId="44867D67" w:rsidR="004A2286" w:rsidRPr="00F02C15" w:rsidRDefault="00F02C15" w:rsidP="00F02C15">
                          <w:pPr>
                            <w:pStyle w:val="UntertitelTitelseite"/>
                            <w:tabs>
                              <w:tab w:val="left" w:pos="1560"/>
                            </w:tabs>
                            <w:rPr>
                              <w:sz w:val="32"/>
                              <w:szCs w:val="32"/>
                            </w:rPr>
                          </w:pPr>
                          <w:r w:rsidRPr="00F02C15">
                            <w:rPr>
                              <w:sz w:val="32"/>
                              <w:szCs w:val="32"/>
                            </w:rPr>
                            <w:t xml:space="preserve">Betreuer: </w:t>
                          </w:r>
                          <w:proofErr w:type="spellStart"/>
                          <w:r w:rsidR="00A65185">
                            <w:rPr>
                              <w:sz w:val="32"/>
                              <w:szCs w:val="32"/>
                            </w:rPr>
                            <w:t>A.Jörg</w:t>
                          </w:r>
                          <w:proofErr w:type="spellEnd"/>
                        </w:p>
                        <w:p w14:paraId="4F8E86D0" w14:textId="49401B12" w:rsidR="00F02C15" w:rsidRPr="00F02C15" w:rsidRDefault="00F02C15" w:rsidP="00F02C15">
                          <w:pPr>
                            <w:pStyle w:val="UntertitelTitelseite"/>
                            <w:tabs>
                              <w:tab w:val="left" w:pos="1560"/>
                            </w:tabs>
                            <w:rPr>
                              <w:sz w:val="32"/>
                              <w:szCs w:val="32"/>
                            </w:rPr>
                          </w:pPr>
                          <w:r w:rsidRPr="00F02C15">
                            <w:rPr>
                              <w:sz w:val="32"/>
                              <w:szCs w:val="32"/>
                            </w:rPr>
                            <w:t xml:space="preserve">Datum: </w:t>
                          </w:r>
                          <w:r w:rsidR="00A65185">
                            <w:rPr>
                              <w:sz w:val="32"/>
                              <w:szCs w:val="32"/>
                            </w:rPr>
                            <w:t>18.12.2020</w:t>
                          </w:r>
                          <w:r>
                            <w:rPr>
                              <w:sz w:val="32"/>
                              <w:szCs w:val="32"/>
                            </w:rPr>
                            <w:tab/>
                          </w:r>
                        </w:p>
                        <w:p w14:paraId="29D6BAD2" w14:textId="77777777" w:rsidR="00F02C15" w:rsidRPr="00F02C15" w:rsidRDefault="00F02C15" w:rsidP="00F02C15">
                          <w:pPr>
                            <w:pStyle w:val="UntertitelTitelseite"/>
                            <w:tabs>
                              <w:tab w:val="left" w:pos="1560"/>
                            </w:tabs>
                            <w:rPr>
                              <w:sz w:val="32"/>
                              <w:szCs w:val="32"/>
                            </w:rPr>
                          </w:pPr>
                        </w:p>
                        <w:p w14:paraId="2DC9DB4A"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w:drawing>
              <wp:anchor distT="0" distB="0" distL="114300" distR="114300" simplePos="0" relativeHeight="251718656" behindDoc="1" locked="0" layoutInCell="1" allowOverlap="1" wp14:anchorId="74B05246" wp14:editId="2B512CF6">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643691A3" wp14:editId="1C7E03DE">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6608" behindDoc="0" locked="0" layoutInCell="1" allowOverlap="1" wp14:anchorId="29671379" wp14:editId="7262C8CB">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BDF63"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52BE0AA8" wp14:editId="5FABB30F">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p w14:paraId="60613B39" w14:textId="77777777" w:rsidR="00F02C15" w:rsidRPr="00F02C15" w:rsidRDefault="00F02C15" w:rsidP="00F02C15">
      <w:pPr>
        <w:rPr>
          <w:b/>
          <w:sz w:val="42"/>
          <w:szCs w:val="42"/>
          <w:lang w:val="de-DE"/>
        </w:rPr>
      </w:pPr>
      <w:r w:rsidRPr="00F02C15">
        <w:rPr>
          <w:b/>
          <w:sz w:val="42"/>
          <w:szCs w:val="42"/>
          <w:lang w:val="de-DE"/>
        </w:rPr>
        <w:lastRenderedPageBreak/>
        <w:t>Inhalt</w:t>
      </w:r>
    </w:p>
    <w:p w14:paraId="0D29F3C5" w14:textId="77777777" w:rsidR="00AA3321"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24532104" w:history="1">
        <w:r w:rsidR="00AA3321" w:rsidRPr="00D04866">
          <w:rPr>
            <w:rStyle w:val="Hyperlink"/>
          </w:rPr>
          <w:t>1</w:t>
        </w:r>
        <w:r w:rsidR="00AA3321">
          <w:rPr>
            <w:rFonts w:asciiTheme="minorHAnsi" w:eastAsiaTheme="minorEastAsia" w:hAnsiTheme="minorHAnsi"/>
            <w:b w:val="0"/>
            <w:lang w:eastAsia="de-CH"/>
          </w:rPr>
          <w:tab/>
        </w:r>
        <w:r w:rsidR="00AA3321" w:rsidRPr="00D04866">
          <w:rPr>
            <w:rStyle w:val="Hyperlink"/>
          </w:rPr>
          <w:t>Abstract (Kurzbeschreibung)</w:t>
        </w:r>
        <w:r w:rsidR="00AA3321">
          <w:rPr>
            <w:webHidden/>
          </w:rPr>
          <w:tab/>
        </w:r>
        <w:r w:rsidR="00AA3321">
          <w:rPr>
            <w:webHidden/>
          </w:rPr>
          <w:fldChar w:fldCharType="begin"/>
        </w:r>
        <w:r w:rsidR="00AA3321">
          <w:rPr>
            <w:webHidden/>
          </w:rPr>
          <w:instrText xml:space="preserve"> PAGEREF _Toc24532104 \h </w:instrText>
        </w:r>
        <w:r w:rsidR="00AA3321">
          <w:rPr>
            <w:webHidden/>
          </w:rPr>
        </w:r>
        <w:r w:rsidR="00AA3321">
          <w:rPr>
            <w:webHidden/>
          </w:rPr>
          <w:fldChar w:fldCharType="separate"/>
        </w:r>
        <w:r w:rsidR="00AA3321">
          <w:rPr>
            <w:webHidden/>
          </w:rPr>
          <w:t>2</w:t>
        </w:r>
        <w:r w:rsidR="00AA3321">
          <w:rPr>
            <w:webHidden/>
          </w:rPr>
          <w:fldChar w:fldCharType="end"/>
        </w:r>
      </w:hyperlink>
    </w:p>
    <w:p w14:paraId="1D797BEC" w14:textId="77777777" w:rsidR="00AA3321" w:rsidRDefault="003E0196">
      <w:pPr>
        <w:pStyle w:val="Verzeichnis1"/>
        <w:rPr>
          <w:rFonts w:asciiTheme="minorHAnsi" w:eastAsiaTheme="minorEastAsia" w:hAnsiTheme="minorHAnsi"/>
          <w:b w:val="0"/>
          <w:lang w:eastAsia="de-CH"/>
        </w:rPr>
      </w:pPr>
      <w:hyperlink w:anchor="_Toc24532105" w:history="1">
        <w:r w:rsidR="00AA3321" w:rsidRPr="00D04866">
          <w:rPr>
            <w:rStyle w:val="Hyperlink"/>
          </w:rPr>
          <w:t>2</w:t>
        </w:r>
        <w:r w:rsidR="00AA3321">
          <w:rPr>
            <w:rFonts w:asciiTheme="minorHAnsi" w:eastAsiaTheme="minorEastAsia" w:hAnsiTheme="minorHAnsi"/>
            <w:b w:val="0"/>
            <w:lang w:eastAsia="de-CH"/>
          </w:rPr>
          <w:tab/>
        </w:r>
        <w:r w:rsidR="00AA3321" w:rsidRPr="00D04866">
          <w:rPr>
            <w:rStyle w:val="Hyperlink"/>
          </w:rPr>
          <w:t>Lastenheft (Aufgabenstellung)</w:t>
        </w:r>
        <w:r w:rsidR="00AA3321">
          <w:rPr>
            <w:webHidden/>
          </w:rPr>
          <w:tab/>
        </w:r>
        <w:r w:rsidR="00AA3321">
          <w:rPr>
            <w:webHidden/>
          </w:rPr>
          <w:fldChar w:fldCharType="begin"/>
        </w:r>
        <w:r w:rsidR="00AA3321">
          <w:rPr>
            <w:webHidden/>
          </w:rPr>
          <w:instrText xml:space="preserve"> PAGEREF _Toc24532105 \h </w:instrText>
        </w:r>
        <w:r w:rsidR="00AA3321">
          <w:rPr>
            <w:webHidden/>
          </w:rPr>
        </w:r>
        <w:r w:rsidR="00AA3321">
          <w:rPr>
            <w:webHidden/>
          </w:rPr>
          <w:fldChar w:fldCharType="separate"/>
        </w:r>
        <w:r w:rsidR="00AA3321">
          <w:rPr>
            <w:webHidden/>
          </w:rPr>
          <w:t>3</w:t>
        </w:r>
        <w:r w:rsidR="00AA3321">
          <w:rPr>
            <w:webHidden/>
          </w:rPr>
          <w:fldChar w:fldCharType="end"/>
        </w:r>
      </w:hyperlink>
    </w:p>
    <w:p w14:paraId="5893DEC8" w14:textId="77777777" w:rsidR="00AA3321" w:rsidRDefault="003E0196">
      <w:pPr>
        <w:pStyle w:val="Verzeichnis1"/>
        <w:rPr>
          <w:rFonts w:asciiTheme="minorHAnsi" w:eastAsiaTheme="minorEastAsia" w:hAnsiTheme="minorHAnsi"/>
          <w:b w:val="0"/>
          <w:lang w:eastAsia="de-CH"/>
        </w:rPr>
      </w:pPr>
      <w:hyperlink w:anchor="_Toc24532106" w:history="1">
        <w:r w:rsidR="00AA3321" w:rsidRPr="00D04866">
          <w:rPr>
            <w:rStyle w:val="Hyperlink"/>
          </w:rPr>
          <w:t>3</w:t>
        </w:r>
        <w:r w:rsidR="00AA3321">
          <w:rPr>
            <w:rFonts w:asciiTheme="minorHAnsi" w:eastAsiaTheme="minorEastAsia" w:hAnsiTheme="minorHAnsi"/>
            <w:b w:val="0"/>
            <w:lang w:eastAsia="de-CH"/>
          </w:rPr>
          <w:tab/>
        </w:r>
        <w:r w:rsidR="00AA3321" w:rsidRPr="00D04866">
          <w:rPr>
            <w:rStyle w:val="Hyperlink"/>
          </w:rPr>
          <w:t>Zielpublikum</w:t>
        </w:r>
        <w:r w:rsidR="00AA3321">
          <w:rPr>
            <w:webHidden/>
          </w:rPr>
          <w:tab/>
        </w:r>
        <w:r w:rsidR="00AA3321">
          <w:rPr>
            <w:webHidden/>
          </w:rPr>
          <w:fldChar w:fldCharType="begin"/>
        </w:r>
        <w:r w:rsidR="00AA3321">
          <w:rPr>
            <w:webHidden/>
          </w:rPr>
          <w:instrText xml:space="preserve"> PAGEREF _Toc24532106 \h </w:instrText>
        </w:r>
        <w:r w:rsidR="00AA3321">
          <w:rPr>
            <w:webHidden/>
          </w:rPr>
        </w:r>
        <w:r w:rsidR="00AA3321">
          <w:rPr>
            <w:webHidden/>
          </w:rPr>
          <w:fldChar w:fldCharType="separate"/>
        </w:r>
        <w:r w:rsidR="00AA3321">
          <w:rPr>
            <w:webHidden/>
          </w:rPr>
          <w:t>6</w:t>
        </w:r>
        <w:r w:rsidR="00AA3321">
          <w:rPr>
            <w:webHidden/>
          </w:rPr>
          <w:fldChar w:fldCharType="end"/>
        </w:r>
      </w:hyperlink>
    </w:p>
    <w:p w14:paraId="3BD67486" w14:textId="77777777" w:rsidR="00AA3321" w:rsidRDefault="003E0196">
      <w:pPr>
        <w:pStyle w:val="Verzeichnis1"/>
        <w:rPr>
          <w:rFonts w:asciiTheme="minorHAnsi" w:eastAsiaTheme="minorEastAsia" w:hAnsiTheme="minorHAnsi"/>
          <w:b w:val="0"/>
          <w:lang w:eastAsia="de-CH"/>
        </w:rPr>
      </w:pPr>
      <w:hyperlink w:anchor="_Toc24532107" w:history="1">
        <w:r w:rsidR="00AA3321" w:rsidRPr="00D04866">
          <w:rPr>
            <w:rStyle w:val="Hyperlink"/>
          </w:rPr>
          <w:t>4</w:t>
        </w:r>
        <w:r w:rsidR="00AA3321">
          <w:rPr>
            <w:rFonts w:asciiTheme="minorHAnsi" w:eastAsiaTheme="minorEastAsia" w:hAnsiTheme="minorHAnsi"/>
            <w:b w:val="0"/>
            <w:lang w:eastAsia="de-CH"/>
          </w:rPr>
          <w:tab/>
        </w:r>
        <w:r w:rsidR="00AA3321" w:rsidRPr="00D04866">
          <w:rPr>
            <w:rStyle w:val="Hyperlink"/>
          </w:rPr>
          <w:t>Sitemap</w:t>
        </w:r>
        <w:r w:rsidR="00AA3321">
          <w:rPr>
            <w:webHidden/>
          </w:rPr>
          <w:tab/>
        </w:r>
        <w:r w:rsidR="00AA3321">
          <w:rPr>
            <w:webHidden/>
          </w:rPr>
          <w:fldChar w:fldCharType="begin"/>
        </w:r>
        <w:r w:rsidR="00AA3321">
          <w:rPr>
            <w:webHidden/>
          </w:rPr>
          <w:instrText xml:space="preserve"> PAGEREF _Toc24532107 \h </w:instrText>
        </w:r>
        <w:r w:rsidR="00AA3321">
          <w:rPr>
            <w:webHidden/>
          </w:rPr>
        </w:r>
        <w:r w:rsidR="00AA3321">
          <w:rPr>
            <w:webHidden/>
          </w:rPr>
          <w:fldChar w:fldCharType="separate"/>
        </w:r>
        <w:r w:rsidR="00AA3321">
          <w:rPr>
            <w:webHidden/>
          </w:rPr>
          <w:t>6</w:t>
        </w:r>
        <w:r w:rsidR="00AA3321">
          <w:rPr>
            <w:webHidden/>
          </w:rPr>
          <w:fldChar w:fldCharType="end"/>
        </w:r>
      </w:hyperlink>
    </w:p>
    <w:p w14:paraId="2D4118AA" w14:textId="77777777" w:rsidR="00AA3321" w:rsidRDefault="003E0196">
      <w:pPr>
        <w:pStyle w:val="Verzeichnis1"/>
        <w:rPr>
          <w:rFonts w:asciiTheme="minorHAnsi" w:eastAsiaTheme="minorEastAsia" w:hAnsiTheme="minorHAnsi"/>
          <w:b w:val="0"/>
          <w:lang w:eastAsia="de-CH"/>
        </w:rPr>
      </w:pPr>
      <w:hyperlink w:anchor="_Toc24532108" w:history="1">
        <w:r w:rsidR="00AA3321" w:rsidRPr="00D04866">
          <w:rPr>
            <w:rStyle w:val="Hyperlink"/>
          </w:rPr>
          <w:t>5</w:t>
        </w:r>
        <w:r w:rsidR="00AA3321">
          <w:rPr>
            <w:rFonts w:asciiTheme="minorHAnsi" w:eastAsiaTheme="minorEastAsia" w:hAnsiTheme="minorHAnsi"/>
            <w:b w:val="0"/>
            <w:lang w:eastAsia="de-CH"/>
          </w:rPr>
          <w:tab/>
        </w:r>
        <w:r w:rsidR="00AA3321" w:rsidRPr="00D04866">
          <w:rPr>
            <w:rStyle w:val="Hyperlink"/>
          </w:rPr>
          <w:t>Navigation</w:t>
        </w:r>
        <w:r w:rsidR="00AA3321">
          <w:rPr>
            <w:webHidden/>
          </w:rPr>
          <w:tab/>
        </w:r>
        <w:r w:rsidR="00AA3321">
          <w:rPr>
            <w:webHidden/>
          </w:rPr>
          <w:fldChar w:fldCharType="begin"/>
        </w:r>
        <w:r w:rsidR="00AA3321">
          <w:rPr>
            <w:webHidden/>
          </w:rPr>
          <w:instrText xml:space="preserve"> PAGEREF _Toc24532108 \h </w:instrText>
        </w:r>
        <w:r w:rsidR="00AA3321">
          <w:rPr>
            <w:webHidden/>
          </w:rPr>
        </w:r>
        <w:r w:rsidR="00AA3321">
          <w:rPr>
            <w:webHidden/>
          </w:rPr>
          <w:fldChar w:fldCharType="separate"/>
        </w:r>
        <w:r w:rsidR="00AA3321">
          <w:rPr>
            <w:webHidden/>
          </w:rPr>
          <w:t>7</w:t>
        </w:r>
        <w:r w:rsidR="00AA3321">
          <w:rPr>
            <w:webHidden/>
          </w:rPr>
          <w:fldChar w:fldCharType="end"/>
        </w:r>
      </w:hyperlink>
    </w:p>
    <w:p w14:paraId="355BFF62" w14:textId="77777777" w:rsidR="00AA3321" w:rsidRDefault="003E0196">
      <w:pPr>
        <w:pStyle w:val="Verzeichnis1"/>
        <w:rPr>
          <w:rFonts w:asciiTheme="minorHAnsi" w:eastAsiaTheme="minorEastAsia" w:hAnsiTheme="minorHAnsi"/>
          <w:b w:val="0"/>
          <w:lang w:eastAsia="de-CH"/>
        </w:rPr>
      </w:pPr>
      <w:hyperlink w:anchor="_Toc24532109" w:history="1">
        <w:r w:rsidR="00AA3321" w:rsidRPr="00D04866">
          <w:rPr>
            <w:rStyle w:val="Hyperlink"/>
          </w:rPr>
          <w:t>6</w:t>
        </w:r>
        <w:r w:rsidR="00AA3321">
          <w:rPr>
            <w:rFonts w:asciiTheme="minorHAnsi" w:eastAsiaTheme="minorEastAsia" w:hAnsiTheme="minorHAnsi"/>
            <w:b w:val="0"/>
            <w:lang w:eastAsia="de-CH"/>
          </w:rPr>
          <w:tab/>
        </w:r>
        <w:r w:rsidR="00AA3321" w:rsidRPr="00D04866">
          <w:rPr>
            <w:rStyle w:val="Hyperlink"/>
          </w:rPr>
          <w:t>Farbschema</w:t>
        </w:r>
        <w:r w:rsidR="00AA3321">
          <w:rPr>
            <w:webHidden/>
          </w:rPr>
          <w:tab/>
        </w:r>
        <w:r w:rsidR="00AA3321">
          <w:rPr>
            <w:webHidden/>
          </w:rPr>
          <w:fldChar w:fldCharType="begin"/>
        </w:r>
        <w:r w:rsidR="00AA3321">
          <w:rPr>
            <w:webHidden/>
          </w:rPr>
          <w:instrText xml:space="preserve"> PAGEREF _Toc24532109 \h </w:instrText>
        </w:r>
        <w:r w:rsidR="00AA3321">
          <w:rPr>
            <w:webHidden/>
          </w:rPr>
        </w:r>
        <w:r w:rsidR="00AA3321">
          <w:rPr>
            <w:webHidden/>
          </w:rPr>
          <w:fldChar w:fldCharType="separate"/>
        </w:r>
        <w:r w:rsidR="00AA3321">
          <w:rPr>
            <w:webHidden/>
          </w:rPr>
          <w:t>8</w:t>
        </w:r>
        <w:r w:rsidR="00AA3321">
          <w:rPr>
            <w:webHidden/>
          </w:rPr>
          <w:fldChar w:fldCharType="end"/>
        </w:r>
      </w:hyperlink>
    </w:p>
    <w:p w14:paraId="25613356" w14:textId="77777777" w:rsidR="00AA3321" w:rsidRDefault="003E0196">
      <w:pPr>
        <w:pStyle w:val="Verzeichnis1"/>
        <w:rPr>
          <w:rFonts w:asciiTheme="minorHAnsi" w:eastAsiaTheme="minorEastAsia" w:hAnsiTheme="minorHAnsi"/>
          <w:b w:val="0"/>
          <w:lang w:eastAsia="de-CH"/>
        </w:rPr>
      </w:pPr>
      <w:hyperlink w:anchor="_Toc24532110" w:history="1">
        <w:r w:rsidR="00AA3321" w:rsidRPr="00D04866">
          <w:rPr>
            <w:rStyle w:val="Hyperlink"/>
          </w:rPr>
          <w:t>7</w:t>
        </w:r>
        <w:r w:rsidR="00AA3321">
          <w:rPr>
            <w:rFonts w:asciiTheme="minorHAnsi" w:eastAsiaTheme="minorEastAsia" w:hAnsiTheme="minorHAnsi"/>
            <w:b w:val="0"/>
            <w:lang w:eastAsia="de-CH"/>
          </w:rPr>
          <w:tab/>
        </w:r>
        <w:r w:rsidR="00AA3321" w:rsidRPr="00D04866">
          <w:rPr>
            <w:rStyle w:val="Hyperlink"/>
          </w:rPr>
          <w:t>Schriftarten</w:t>
        </w:r>
        <w:r w:rsidR="00AA3321">
          <w:rPr>
            <w:webHidden/>
          </w:rPr>
          <w:tab/>
        </w:r>
        <w:r w:rsidR="00AA3321">
          <w:rPr>
            <w:webHidden/>
          </w:rPr>
          <w:fldChar w:fldCharType="begin"/>
        </w:r>
        <w:r w:rsidR="00AA3321">
          <w:rPr>
            <w:webHidden/>
          </w:rPr>
          <w:instrText xml:space="preserve"> PAGEREF _Toc24532110 \h </w:instrText>
        </w:r>
        <w:r w:rsidR="00AA3321">
          <w:rPr>
            <w:webHidden/>
          </w:rPr>
        </w:r>
        <w:r w:rsidR="00AA3321">
          <w:rPr>
            <w:webHidden/>
          </w:rPr>
          <w:fldChar w:fldCharType="separate"/>
        </w:r>
        <w:r w:rsidR="00AA3321">
          <w:rPr>
            <w:webHidden/>
          </w:rPr>
          <w:t>9</w:t>
        </w:r>
        <w:r w:rsidR="00AA3321">
          <w:rPr>
            <w:webHidden/>
          </w:rPr>
          <w:fldChar w:fldCharType="end"/>
        </w:r>
      </w:hyperlink>
    </w:p>
    <w:p w14:paraId="1CFB30D4" w14:textId="77777777" w:rsidR="00AA3321" w:rsidRDefault="003E0196">
      <w:pPr>
        <w:pStyle w:val="Verzeichnis1"/>
        <w:rPr>
          <w:rFonts w:asciiTheme="minorHAnsi" w:eastAsiaTheme="minorEastAsia" w:hAnsiTheme="minorHAnsi"/>
          <w:b w:val="0"/>
          <w:lang w:eastAsia="de-CH"/>
        </w:rPr>
      </w:pPr>
      <w:hyperlink w:anchor="_Toc24532111" w:history="1">
        <w:r w:rsidR="00AA3321" w:rsidRPr="00D04866">
          <w:rPr>
            <w:rStyle w:val="Hyperlink"/>
          </w:rPr>
          <w:t>8</w:t>
        </w:r>
        <w:r w:rsidR="00AA3321">
          <w:rPr>
            <w:rFonts w:asciiTheme="minorHAnsi" w:eastAsiaTheme="minorEastAsia" w:hAnsiTheme="minorHAnsi"/>
            <w:b w:val="0"/>
            <w:lang w:eastAsia="de-CH"/>
          </w:rPr>
          <w:tab/>
        </w:r>
        <w:r w:rsidR="00AA3321" w:rsidRPr="00D04866">
          <w:rPr>
            <w:rStyle w:val="Hyperlink"/>
          </w:rPr>
          <w:t>Auswahl der Medienformate</w:t>
        </w:r>
        <w:r w:rsidR="00AA3321">
          <w:rPr>
            <w:webHidden/>
          </w:rPr>
          <w:tab/>
        </w:r>
        <w:r w:rsidR="00AA3321">
          <w:rPr>
            <w:webHidden/>
          </w:rPr>
          <w:fldChar w:fldCharType="begin"/>
        </w:r>
        <w:r w:rsidR="00AA3321">
          <w:rPr>
            <w:webHidden/>
          </w:rPr>
          <w:instrText xml:space="preserve"> PAGEREF _Toc24532111 \h </w:instrText>
        </w:r>
        <w:r w:rsidR="00AA3321">
          <w:rPr>
            <w:webHidden/>
          </w:rPr>
        </w:r>
        <w:r w:rsidR="00AA3321">
          <w:rPr>
            <w:webHidden/>
          </w:rPr>
          <w:fldChar w:fldCharType="separate"/>
        </w:r>
        <w:r w:rsidR="00AA3321">
          <w:rPr>
            <w:webHidden/>
          </w:rPr>
          <w:t>9</w:t>
        </w:r>
        <w:r w:rsidR="00AA3321">
          <w:rPr>
            <w:webHidden/>
          </w:rPr>
          <w:fldChar w:fldCharType="end"/>
        </w:r>
      </w:hyperlink>
    </w:p>
    <w:p w14:paraId="6B8CEC89" w14:textId="77777777" w:rsidR="00AA3321" w:rsidRDefault="003E0196">
      <w:pPr>
        <w:pStyle w:val="Verzeichnis1"/>
        <w:rPr>
          <w:rFonts w:asciiTheme="minorHAnsi" w:eastAsiaTheme="minorEastAsia" w:hAnsiTheme="minorHAnsi"/>
          <w:b w:val="0"/>
          <w:lang w:eastAsia="de-CH"/>
        </w:rPr>
      </w:pPr>
      <w:hyperlink w:anchor="_Toc24532112" w:history="1">
        <w:r w:rsidR="00AA3321" w:rsidRPr="00D04866">
          <w:rPr>
            <w:rStyle w:val="Hyperlink"/>
          </w:rPr>
          <w:t>9</w:t>
        </w:r>
        <w:r w:rsidR="00AA3321">
          <w:rPr>
            <w:rFonts w:asciiTheme="minorHAnsi" w:eastAsiaTheme="minorEastAsia" w:hAnsiTheme="minorHAnsi"/>
            <w:b w:val="0"/>
            <w:lang w:eastAsia="de-CH"/>
          </w:rPr>
          <w:tab/>
        </w:r>
        <w:r w:rsidR="00AA3321" w:rsidRPr="00D04866">
          <w:rPr>
            <w:rStyle w:val="Hyperlink"/>
          </w:rPr>
          <w:t>Testing</w:t>
        </w:r>
        <w:r w:rsidR="00AA3321">
          <w:rPr>
            <w:webHidden/>
          </w:rPr>
          <w:tab/>
        </w:r>
        <w:r w:rsidR="00AA3321">
          <w:rPr>
            <w:webHidden/>
          </w:rPr>
          <w:fldChar w:fldCharType="begin"/>
        </w:r>
        <w:r w:rsidR="00AA3321">
          <w:rPr>
            <w:webHidden/>
          </w:rPr>
          <w:instrText xml:space="preserve"> PAGEREF _Toc24532112 \h </w:instrText>
        </w:r>
        <w:r w:rsidR="00AA3321">
          <w:rPr>
            <w:webHidden/>
          </w:rPr>
        </w:r>
        <w:r w:rsidR="00AA3321">
          <w:rPr>
            <w:webHidden/>
          </w:rPr>
          <w:fldChar w:fldCharType="separate"/>
        </w:r>
        <w:r w:rsidR="00AA3321">
          <w:rPr>
            <w:webHidden/>
          </w:rPr>
          <w:t>10</w:t>
        </w:r>
        <w:r w:rsidR="00AA3321">
          <w:rPr>
            <w:webHidden/>
          </w:rPr>
          <w:fldChar w:fldCharType="end"/>
        </w:r>
      </w:hyperlink>
    </w:p>
    <w:p w14:paraId="185B3477" w14:textId="77777777" w:rsidR="00AA3321" w:rsidRDefault="003E0196">
      <w:pPr>
        <w:pStyle w:val="Verzeichnis1"/>
        <w:rPr>
          <w:rFonts w:asciiTheme="minorHAnsi" w:eastAsiaTheme="minorEastAsia" w:hAnsiTheme="minorHAnsi"/>
          <w:b w:val="0"/>
          <w:lang w:eastAsia="de-CH"/>
        </w:rPr>
      </w:pPr>
      <w:hyperlink w:anchor="_Toc24532113" w:history="1">
        <w:r w:rsidR="00AA3321" w:rsidRPr="00D04866">
          <w:rPr>
            <w:rStyle w:val="Hyperlink"/>
          </w:rPr>
          <w:t>10</w:t>
        </w:r>
        <w:r w:rsidR="00AA3321">
          <w:rPr>
            <w:rFonts w:asciiTheme="minorHAnsi" w:eastAsiaTheme="minorEastAsia" w:hAnsiTheme="minorHAnsi"/>
            <w:b w:val="0"/>
            <w:lang w:eastAsia="de-CH"/>
          </w:rPr>
          <w:tab/>
        </w:r>
        <w:r w:rsidR="00AA3321" w:rsidRPr="00D04866">
          <w:rPr>
            <w:rStyle w:val="Hyperlink"/>
          </w:rPr>
          <w:t>Fazit</w:t>
        </w:r>
        <w:r w:rsidR="00AA3321">
          <w:rPr>
            <w:webHidden/>
          </w:rPr>
          <w:tab/>
        </w:r>
        <w:r w:rsidR="00AA3321">
          <w:rPr>
            <w:webHidden/>
          </w:rPr>
          <w:fldChar w:fldCharType="begin"/>
        </w:r>
        <w:r w:rsidR="00AA3321">
          <w:rPr>
            <w:webHidden/>
          </w:rPr>
          <w:instrText xml:space="preserve"> PAGEREF _Toc24532113 \h </w:instrText>
        </w:r>
        <w:r w:rsidR="00AA3321">
          <w:rPr>
            <w:webHidden/>
          </w:rPr>
        </w:r>
        <w:r w:rsidR="00AA3321">
          <w:rPr>
            <w:webHidden/>
          </w:rPr>
          <w:fldChar w:fldCharType="separate"/>
        </w:r>
        <w:r w:rsidR="00AA3321">
          <w:rPr>
            <w:webHidden/>
          </w:rPr>
          <w:t>11</w:t>
        </w:r>
        <w:r w:rsidR="00AA3321">
          <w:rPr>
            <w:webHidden/>
          </w:rPr>
          <w:fldChar w:fldCharType="end"/>
        </w:r>
      </w:hyperlink>
    </w:p>
    <w:p w14:paraId="7DF873E5" w14:textId="77777777" w:rsidR="00F02C15" w:rsidRDefault="00860FD9">
      <w:pPr>
        <w:spacing w:after="160" w:line="259" w:lineRule="auto"/>
        <w:rPr>
          <w:bCs/>
          <w:lang w:val="de-DE"/>
        </w:rPr>
      </w:pPr>
      <w:r>
        <w:rPr>
          <w:bCs/>
          <w:lang w:val="de-DE"/>
        </w:rPr>
        <w:fldChar w:fldCharType="end"/>
      </w:r>
      <w:r w:rsidR="00F02C15">
        <w:rPr>
          <w:bCs/>
          <w:lang w:val="de-DE"/>
        </w:rPr>
        <w:br w:type="page"/>
      </w:r>
    </w:p>
    <w:p w14:paraId="454396CD" w14:textId="547AA67A" w:rsidR="0012194D" w:rsidRPr="0012194D" w:rsidRDefault="00F02C15" w:rsidP="0012194D">
      <w:pPr>
        <w:pStyle w:val="berschrift1"/>
      </w:pPr>
      <w:bookmarkStart w:id="1" w:name="_Toc291271749"/>
      <w:bookmarkStart w:id="2" w:name="_Toc1388150"/>
      <w:bookmarkStart w:id="3" w:name="_Toc24532104"/>
      <w:r w:rsidRPr="00B95377">
        <w:lastRenderedPageBreak/>
        <w:t>Abstract</w:t>
      </w:r>
      <w:r>
        <w:t xml:space="preserve"> (Kurzbeschreibung)</w:t>
      </w:r>
      <w:bookmarkEnd w:id="1"/>
      <w:bookmarkEnd w:id="2"/>
      <w:bookmarkEnd w:id="3"/>
    </w:p>
    <w:p w14:paraId="1AEC433C" w14:textId="77777777" w:rsidR="0012194D" w:rsidRDefault="0012194D" w:rsidP="0012194D">
      <w:pPr>
        <w:pStyle w:val="Listenabsatz"/>
        <w:numPr>
          <w:ilvl w:val="0"/>
          <w:numId w:val="46"/>
        </w:numPr>
        <w:spacing w:before="120" w:after="360" w:line="276" w:lineRule="auto"/>
        <w:ind w:left="714" w:hanging="357"/>
      </w:pPr>
      <w:r>
        <w:t>Der Webauftritt ist eine persönliche «Hitparade» von Musik.</w:t>
      </w:r>
    </w:p>
    <w:p w14:paraId="74DC2438" w14:textId="649976FF" w:rsidR="0012194D" w:rsidRDefault="0012194D" w:rsidP="0012194D">
      <w:pPr>
        <w:pStyle w:val="Listenabsatz"/>
        <w:numPr>
          <w:ilvl w:val="0"/>
          <w:numId w:val="46"/>
        </w:numPr>
        <w:spacing w:before="120" w:after="360" w:line="276" w:lineRule="auto"/>
        <w:ind w:left="714" w:hanging="357"/>
      </w:pPr>
      <w:r>
        <w:t>Er dient als Musikempfehlungen für Musikliebhaber aus der Schweiz zwischen 15-55 Jahre alt.</w:t>
      </w:r>
    </w:p>
    <w:p w14:paraId="6E770B79" w14:textId="39FAF741" w:rsidR="00570C13" w:rsidRDefault="00570C13" w:rsidP="0012194D">
      <w:pPr>
        <w:pStyle w:val="Listenabsatz"/>
        <w:numPr>
          <w:ilvl w:val="0"/>
          <w:numId w:val="46"/>
        </w:numPr>
        <w:spacing w:before="120" w:after="360" w:line="276" w:lineRule="auto"/>
        <w:ind w:left="714" w:hanging="357"/>
      </w:pPr>
      <w:r>
        <w:t>Die Website soll einem Plattenladen ähneln, mit Albumcover im Vordergrund und Hintergrundwissen bei näher Betrachtung der Werke</w:t>
      </w:r>
    </w:p>
    <w:p w14:paraId="3C66725D" w14:textId="77777777" w:rsidR="0012194D" w:rsidRDefault="0012194D" w:rsidP="0012194D">
      <w:pPr>
        <w:pStyle w:val="Listenabsatz"/>
        <w:numPr>
          <w:ilvl w:val="0"/>
          <w:numId w:val="46"/>
        </w:numPr>
        <w:spacing w:before="120" w:after="360" w:line="276" w:lineRule="auto"/>
        <w:ind w:left="714" w:hanging="357"/>
      </w:pPr>
      <w:r>
        <w:t xml:space="preserve">Die Homepage hat eine gekachelte Auflistung von meinen Top 10 Liedern von 2020, einen Header mit einem Logo, Überschrift und einer Navigation und einem </w:t>
      </w:r>
      <w:proofErr w:type="spellStart"/>
      <w:r>
        <w:t>Footer</w:t>
      </w:r>
      <w:proofErr w:type="spellEnd"/>
      <w:r>
        <w:t xml:space="preserve"> mit einem Link zum Impressum</w:t>
      </w:r>
    </w:p>
    <w:p w14:paraId="413E3F50" w14:textId="77777777" w:rsidR="0012194D" w:rsidRDefault="0012194D" w:rsidP="0012194D">
      <w:pPr>
        <w:pStyle w:val="Listenabsatz"/>
        <w:numPr>
          <w:ilvl w:val="0"/>
          <w:numId w:val="46"/>
        </w:numPr>
        <w:spacing w:before="120" w:after="360" w:line="276" w:lineRule="auto"/>
        <w:ind w:left="714" w:hanging="357"/>
      </w:pPr>
      <w:r>
        <w:t>Jedes Musikstück hat eine eigene Seite die über das Albumcover verlinkt ist, jedoch nicht in der Navigation auftaucht um diese so schlank wie möglich zu halten</w:t>
      </w:r>
    </w:p>
    <w:p w14:paraId="0C0FBEA0" w14:textId="77777777" w:rsidR="0012194D" w:rsidRDefault="0012194D" w:rsidP="0012194D">
      <w:pPr>
        <w:pStyle w:val="Listenabsatz"/>
        <w:numPr>
          <w:ilvl w:val="0"/>
          <w:numId w:val="46"/>
        </w:numPr>
        <w:spacing w:before="120" w:after="360" w:line="276" w:lineRule="auto"/>
        <w:ind w:left="714" w:hanging="357"/>
      </w:pPr>
      <w:r>
        <w:t>Die Seiten der einzelnen Werke enthalten Links zu diversen Streaming-Diensten und eine ausführliche Beschreibung zum Lied</w:t>
      </w:r>
    </w:p>
    <w:p w14:paraId="5310BC71" w14:textId="77777777" w:rsidR="0012194D" w:rsidRDefault="0012194D" w:rsidP="0012194D">
      <w:pPr>
        <w:pStyle w:val="Listenabsatz"/>
        <w:numPr>
          <w:ilvl w:val="0"/>
          <w:numId w:val="46"/>
        </w:numPr>
        <w:spacing w:before="120" w:after="360" w:line="276" w:lineRule="auto"/>
        <w:ind w:left="714" w:hanging="357"/>
      </w:pPr>
      <w:r>
        <w:t>Eine zweite Seite wird erstellt um mich selber vorzustellen mit einem Steckbrief ähnlichem Aufbau (Ähnlich wie «Über uns»)</w:t>
      </w:r>
    </w:p>
    <w:p w14:paraId="32C79658" w14:textId="77777777" w:rsidR="00F02C15" w:rsidRDefault="00F02C15" w:rsidP="00F02C15">
      <w:pPr>
        <w:jc w:val="both"/>
      </w:pPr>
    </w:p>
    <w:p w14:paraId="2DDF78AC" w14:textId="77777777" w:rsidR="00F02C15" w:rsidRDefault="00F02C15" w:rsidP="00F02C15">
      <w:pPr>
        <w:jc w:val="both"/>
        <w:rPr>
          <w:highlight w:val="yellow"/>
        </w:rPr>
      </w:pPr>
      <w:r>
        <w:rPr>
          <w:highlight w:val="yellow"/>
        </w:rPr>
        <w:br w:type="page"/>
      </w:r>
    </w:p>
    <w:p w14:paraId="71253BFE" w14:textId="77777777" w:rsidR="00F02C15" w:rsidRDefault="00F02C15" w:rsidP="00B95377">
      <w:pPr>
        <w:pStyle w:val="berschrift1"/>
      </w:pPr>
      <w:bookmarkStart w:id="4" w:name="_Toc323036391"/>
      <w:bookmarkStart w:id="5" w:name="_Toc354487897"/>
      <w:bookmarkStart w:id="6" w:name="_Toc1388151"/>
      <w:bookmarkStart w:id="7" w:name="_Toc24532105"/>
      <w:bookmarkStart w:id="8" w:name="_Toc340675988"/>
      <w:r w:rsidRPr="00B95377">
        <w:lastRenderedPageBreak/>
        <w:t>Lastenheft</w:t>
      </w:r>
      <w:r>
        <w:t xml:space="preserve"> (Aufgabenstellung)</w:t>
      </w:r>
      <w:bookmarkEnd w:id="4"/>
      <w:bookmarkEnd w:id="5"/>
      <w:bookmarkEnd w:id="6"/>
      <w:bookmarkEnd w:id="7"/>
    </w:p>
    <w:p w14:paraId="3C7B737D" w14:textId="77777777" w:rsidR="00A27272" w:rsidRDefault="00A27272" w:rsidP="00F02C15">
      <w:pPr>
        <w:pStyle w:val="berschrift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t>Leistungsbeurte</w:t>
      </w:r>
      <w:r w:rsidR="004D0442">
        <w:t>i</w:t>
      </w:r>
      <w:r>
        <w:t>lung</w:t>
      </w:r>
    </w:p>
    <w:tbl>
      <w:tblPr>
        <w:tblW w:w="0" w:type="auto"/>
        <w:tblCellMar>
          <w:left w:w="70" w:type="dxa"/>
          <w:right w:w="70" w:type="dxa"/>
        </w:tblCellMar>
        <w:tblLook w:val="04A0" w:firstRow="1" w:lastRow="0" w:firstColumn="1" w:lastColumn="0" w:noHBand="0" w:noVBand="1"/>
      </w:tblPr>
      <w:tblGrid>
        <w:gridCol w:w="2588"/>
        <w:gridCol w:w="2389"/>
        <w:gridCol w:w="999"/>
        <w:gridCol w:w="3647"/>
      </w:tblGrid>
      <w:tr w:rsidR="00A27272" w:rsidRPr="00A27272" w14:paraId="2850526F" w14:textId="77777777" w:rsidTr="007817BD">
        <w:trPr>
          <w:trHeight w:val="495"/>
        </w:trPr>
        <w:tc>
          <w:tcPr>
            <w:tcW w:w="2588" w:type="dxa"/>
            <w:tcBorders>
              <w:top w:val="nil"/>
              <w:left w:val="nil"/>
              <w:bottom w:val="nil"/>
              <w:right w:val="single" w:sz="12" w:space="0" w:color="00B0F0"/>
            </w:tcBorders>
            <w:shd w:val="clear" w:color="auto" w:fill="auto"/>
            <w:vAlign w:val="center"/>
            <w:hideMark/>
          </w:tcPr>
          <w:p w14:paraId="670A51C2" w14:textId="77777777" w:rsidR="00A27272" w:rsidRPr="00A27272" w:rsidRDefault="00A27272" w:rsidP="00A27272">
            <w:pPr>
              <w:rPr>
                <w:rFonts w:eastAsia="Times New Roman" w:cs="Calibri"/>
                <w:b/>
                <w:bCs/>
                <w:color w:val="009EE1"/>
                <w:sz w:val="24"/>
                <w:szCs w:val="24"/>
                <w:lang w:eastAsia="de-CH"/>
              </w:rPr>
            </w:pPr>
            <w:bookmarkStart w:id="13" w:name="RANGE!A2"/>
            <w:r w:rsidRPr="00A27272">
              <w:rPr>
                <w:rFonts w:eastAsia="Times New Roman" w:cs="Calibri"/>
                <w:b/>
                <w:bCs/>
                <w:color w:val="009EE1"/>
                <w:sz w:val="24"/>
                <w:szCs w:val="24"/>
                <w:lang w:eastAsia="de-CH"/>
              </w:rPr>
              <w:t>Modulbezeichnung</w:t>
            </w:r>
            <w:bookmarkEnd w:id="13"/>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14:paraId="11EF6708" w14:textId="77777777" w:rsidR="00A27272" w:rsidRPr="00A27272" w:rsidRDefault="00A27272" w:rsidP="00A27272">
            <w:pPr>
              <w:rPr>
                <w:rFonts w:eastAsia="Times New Roman" w:cs="Calibri"/>
                <w:b/>
                <w:bCs/>
                <w:color w:val="000000"/>
                <w:sz w:val="24"/>
                <w:szCs w:val="24"/>
                <w:lang w:eastAsia="de-CH"/>
              </w:rPr>
            </w:pPr>
            <w:r w:rsidRPr="00A27272">
              <w:rPr>
                <w:rFonts w:eastAsia="Times New Roman" w:cs="Calibri"/>
                <w:b/>
                <w:bCs/>
                <w:color w:val="000000"/>
                <w:sz w:val="24"/>
                <w:szCs w:val="24"/>
                <w:lang w:eastAsia="de-CH"/>
              </w:rPr>
              <w:t>Webauftritt erstellen und veröffentlichen</w:t>
            </w:r>
          </w:p>
        </w:tc>
      </w:tr>
      <w:tr w:rsidR="00A14767" w:rsidRPr="00A27272" w14:paraId="53B4AD29" w14:textId="77777777" w:rsidTr="007817BD">
        <w:trPr>
          <w:trHeight w:val="495"/>
        </w:trPr>
        <w:tc>
          <w:tcPr>
            <w:tcW w:w="2588" w:type="dxa"/>
            <w:tcBorders>
              <w:top w:val="nil"/>
              <w:left w:val="nil"/>
              <w:bottom w:val="nil"/>
              <w:right w:val="single" w:sz="12" w:space="0" w:color="00B0F0"/>
            </w:tcBorders>
            <w:shd w:val="clear" w:color="000000" w:fill="D9D9D9"/>
            <w:vAlign w:val="center"/>
            <w:hideMark/>
          </w:tcPr>
          <w:p w14:paraId="2C772C77"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Modulnummer</w:t>
            </w:r>
          </w:p>
        </w:tc>
        <w:tc>
          <w:tcPr>
            <w:tcW w:w="2389" w:type="dxa"/>
            <w:tcBorders>
              <w:top w:val="nil"/>
              <w:left w:val="nil"/>
              <w:bottom w:val="single" w:sz="8" w:space="0" w:color="00B0F0"/>
              <w:right w:val="nil"/>
            </w:tcBorders>
            <w:shd w:val="clear" w:color="000000" w:fill="D9D9D9"/>
            <w:vAlign w:val="center"/>
            <w:hideMark/>
          </w:tcPr>
          <w:p w14:paraId="72F19749"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101</w:t>
            </w:r>
          </w:p>
        </w:tc>
        <w:tc>
          <w:tcPr>
            <w:tcW w:w="999" w:type="dxa"/>
            <w:tcBorders>
              <w:top w:val="nil"/>
              <w:left w:val="nil"/>
              <w:bottom w:val="single" w:sz="8" w:space="0" w:color="00B0F0"/>
              <w:right w:val="single" w:sz="8" w:space="0" w:color="00B0F0"/>
            </w:tcBorders>
            <w:shd w:val="clear" w:color="000000" w:fill="D9D9D9"/>
            <w:vAlign w:val="center"/>
            <w:hideMark/>
          </w:tcPr>
          <w:p w14:paraId="3945C55B" w14:textId="77777777" w:rsidR="00A27272" w:rsidRPr="00A27272" w:rsidRDefault="00A27272" w:rsidP="00A27272">
            <w:pPr>
              <w:rPr>
                <w:rFonts w:eastAsia="Times New Roman" w:cs="Calibri"/>
                <w:color w:val="009EE1"/>
                <w:sz w:val="24"/>
                <w:szCs w:val="24"/>
                <w:lang w:eastAsia="de-CH"/>
              </w:rPr>
            </w:pPr>
            <w:r w:rsidRPr="00A27272">
              <w:rPr>
                <w:rFonts w:eastAsia="Times New Roman" w:cs="Calibri"/>
                <w:color w:val="009EE1"/>
                <w:sz w:val="24"/>
                <w:szCs w:val="24"/>
                <w:lang w:eastAsia="de-CH"/>
              </w:rPr>
              <w:t>LBV</w:t>
            </w:r>
          </w:p>
        </w:tc>
        <w:tc>
          <w:tcPr>
            <w:tcW w:w="3647" w:type="dxa"/>
            <w:tcBorders>
              <w:top w:val="nil"/>
              <w:left w:val="nil"/>
              <w:bottom w:val="single" w:sz="8" w:space="0" w:color="00B0F0"/>
              <w:right w:val="single" w:sz="12" w:space="0" w:color="00B0F0"/>
            </w:tcBorders>
            <w:shd w:val="clear" w:color="000000" w:fill="D9D9D9"/>
            <w:vAlign w:val="center"/>
            <w:hideMark/>
          </w:tcPr>
          <w:p w14:paraId="44B0F505"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LBV 101-7</w:t>
            </w:r>
          </w:p>
        </w:tc>
      </w:tr>
      <w:tr w:rsidR="00A27272" w:rsidRPr="00A27272" w14:paraId="1DFFF04D" w14:textId="77777777" w:rsidTr="007817BD">
        <w:trPr>
          <w:trHeight w:val="495"/>
        </w:trPr>
        <w:tc>
          <w:tcPr>
            <w:tcW w:w="2588" w:type="dxa"/>
            <w:tcBorders>
              <w:top w:val="nil"/>
              <w:left w:val="nil"/>
              <w:bottom w:val="nil"/>
              <w:right w:val="single" w:sz="12" w:space="0" w:color="00B0F0"/>
            </w:tcBorders>
            <w:shd w:val="clear" w:color="auto" w:fill="auto"/>
            <w:vAlign w:val="center"/>
            <w:hideMark/>
          </w:tcPr>
          <w:p w14:paraId="5563F0C2" w14:textId="77777777" w:rsidR="00A27272" w:rsidRPr="00A27272" w:rsidRDefault="00A27272" w:rsidP="00A27272">
            <w:pPr>
              <w:rPr>
                <w:rFonts w:eastAsia="Times New Roman" w:cs="Calibri"/>
                <w:b/>
                <w:bCs/>
                <w:color w:val="009EE1"/>
                <w:sz w:val="24"/>
                <w:szCs w:val="24"/>
                <w:lang w:eastAsia="de-CH"/>
              </w:rPr>
            </w:pPr>
          </w:p>
        </w:tc>
        <w:tc>
          <w:tcPr>
            <w:tcW w:w="2389" w:type="dxa"/>
            <w:tcBorders>
              <w:top w:val="nil"/>
              <w:left w:val="nil"/>
              <w:bottom w:val="single" w:sz="8" w:space="0" w:color="00B0F0"/>
              <w:right w:val="nil"/>
            </w:tcBorders>
            <w:shd w:val="clear" w:color="auto" w:fill="auto"/>
            <w:vAlign w:val="center"/>
            <w:hideMark/>
          </w:tcPr>
          <w:p w14:paraId="76182DC5" w14:textId="77777777" w:rsidR="00A27272" w:rsidRPr="00A27272" w:rsidRDefault="00A27272" w:rsidP="00A27272">
            <w:pPr>
              <w:rPr>
                <w:rFonts w:eastAsia="Times New Roman" w:cs="Calibri"/>
                <w:color w:val="000000"/>
                <w:sz w:val="24"/>
                <w:szCs w:val="24"/>
                <w:lang w:eastAsia="de-CH"/>
              </w:rPr>
            </w:pPr>
          </w:p>
        </w:tc>
        <w:tc>
          <w:tcPr>
            <w:tcW w:w="999" w:type="dxa"/>
            <w:tcBorders>
              <w:top w:val="nil"/>
              <w:left w:val="nil"/>
              <w:bottom w:val="single" w:sz="8" w:space="0" w:color="00B0F0"/>
              <w:right w:val="single" w:sz="8" w:space="0" w:color="00B0F0"/>
            </w:tcBorders>
            <w:shd w:val="clear" w:color="auto" w:fill="auto"/>
            <w:vAlign w:val="center"/>
            <w:hideMark/>
          </w:tcPr>
          <w:p w14:paraId="18A0E2F8" w14:textId="77777777" w:rsidR="00A27272" w:rsidRPr="00A27272" w:rsidRDefault="00A27272" w:rsidP="00A27272">
            <w:pPr>
              <w:rPr>
                <w:rFonts w:eastAsia="Times New Roman" w:cs="Calibri"/>
                <w:color w:val="009EE1"/>
                <w:sz w:val="24"/>
                <w:szCs w:val="24"/>
                <w:lang w:eastAsia="de-CH"/>
              </w:rPr>
            </w:pPr>
            <w:r w:rsidRPr="00A27272">
              <w:rPr>
                <w:rFonts w:eastAsia="Times New Roman" w:cs="Calibri"/>
                <w:color w:val="009EE1"/>
                <w:sz w:val="24"/>
                <w:szCs w:val="24"/>
                <w:lang w:eastAsia="de-CH"/>
              </w:rPr>
              <w:t>Version</w:t>
            </w:r>
          </w:p>
        </w:tc>
        <w:tc>
          <w:tcPr>
            <w:tcW w:w="3647" w:type="dxa"/>
            <w:tcBorders>
              <w:top w:val="nil"/>
              <w:left w:val="nil"/>
              <w:bottom w:val="single" w:sz="8" w:space="0" w:color="00B0F0"/>
              <w:right w:val="single" w:sz="12" w:space="0" w:color="00B0F0"/>
            </w:tcBorders>
            <w:shd w:val="clear" w:color="auto" w:fill="auto"/>
            <w:vAlign w:val="center"/>
            <w:hideMark/>
          </w:tcPr>
          <w:p w14:paraId="6F2FF612"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1.0.0</w:t>
            </w:r>
          </w:p>
        </w:tc>
      </w:tr>
      <w:tr w:rsidR="00A14767" w:rsidRPr="00A27272" w14:paraId="43B25515" w14:textId="77777777" w:rsidTr="007817BD">
        <w:trPr>
          <w:trHeight w:val="495"/>
        </w:trPr>
        <w:tc>
          <w:tcPr>
            <w:tcW w:w="2588" w:type="dxa"/>
            <w:tcBorders>
              <w:top w:val="nil"/>
              <w:left w:val="nil"/>
              <w:bottom w:val="nil"/>
              <w:right w:val="single" w:sz="12" w:space="0" w:color="00B0F0"/>
            </w:tcBorders>
            <w:shd w:val="clear" w:color="000000" w:fill="D9D9D9"/>
            <w:vAlign w:val="center"/>
            <w:hideMark/>
          </w:tcPr>
          <w:p w14:paraId="7EB272D7"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Sozialform</w:t>
            </w:r>
          </w:p>
        </w:tc>
        <w:tc>
          <w:tcPr>
            <w:tcW w:w="2389" w:type="dxa"/>
            <w:tcBorders>
              <w:top w:val="nil"/>
              <w:left w:val="nil"/>
              <w:bottom w:val="single" w:sz="8" w:space="0" w:color="00B0F0"/>
              <w:right w:val="nil"/>
            </w:tcBorders>
            <w:shd w:val="clear" w:color="000000" w:fill="D9D9D9"/>
            <w:vAlign w:val="center"/>
            <w:hideMark/>
          </w:tcPr>
          <w:p w14:paraId="1EEC9D24"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Einzelarbeit</w:t>
            </w:r>
          </w:p>
        </w:tc>
        <w:tc>
          <w:tcPr>
            <w:tcW w:w="999" w:type="dxa"/>
            <w:tcBorders>
              <w:top w:val="nil"/>
              <w:left w:val="nil"/>
              <w:bottom w:val="single" w:sz="8" w:space="0" w:color="00B0F0"/>
              <w:right w:val="single" w:sz="8" w:space="0" w:color="00B0F0"/>
            </w:tcBorders>
            <w:shd w:val="clear" w:color="000000" w:fill="D9D9D9"/>
            <w:vAlign w:val="center"/>
            <w:hideMark/>
          </w:tcPr>
          <w:p w14:paraId="76552B71" w14:textId="77777777" w:rsidR="00A27272" w:rsidRPr="00A27272" w:rsidRDefault="00A27272" w:rsidP="00A27272">
            <w:pPr>
              <w:rPr>
                <w:rFonts w:eastAsia="Times New Roman" w:cs="Calibri"/>
                <w:color w:val="009EE1"/>
                <w:sz w:val="24"/>
                <w:szCs w:val="24"/>
                <w:lang w:eastAsia="de-CH"/>
              </w:rPr>
            </w:pPr>
            <w:r w:rsidRPr="00A27272">
              <w:rPr>
                <w:rFonts w:eastAsia="Times New Roman" w:cs="Calibri"/>
                <w:color w:val="009EE1"/>
                <w:sz w:val="24"/>
                <w:szCs w:val="24"/>
                <w:lang w:eastAsia="de-CH"/>
              </w:rPr>
              <w:t>Form</w:t>
            </w:r>
          </w:p>
        </w:tc>
        <w:tc>
          <w:tcPr>
            <w:tcW w:w="3647" w:type="dxa"/>
            <w:tcBorders>
              <w:top w:val="nil"/>
              <w:left w:val="nil"/>
              <w:bottom w:val="single" w:sz="8" w:space="0" w:color="00B0F0"/>
              <w:right w:val="single" w:sz="12" w:space="0" w:color="00B0F0"/>
            </w:tcBorders>
            <w:shd w:val="clear" w:color="000000" w:fill="D9D9D9"/>
            <w:vAlign w:val="center"/>
            <w:hideMark/>
          </w:tcPr>
          <w:p w14:paraId="3C708530"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Projekt</w:t>
            </w:r>
          </w:p>
        </w:tc>
      </w:tr>
      <w:tr w:rsidR="00A27272" w:rsidRPr="00A27272" w14:paraId="1E286FB8" w14:textId="77777777" w:rsidTr="007817BD">
        <w:trPr>
          <w:trHeight w:val="495"/>
        </w:trPr>
        <w:tc>
          <w:tcPr>
            <w:tcW w:w="2588" w:type="dxa"/>
            <w:tcBorders>
              <w:top w:val="nil"/>
              <w:left w:val="nil"/>
              <w:bottom w:val="nil"/>
              <w:right w:val="single" w:sz="12" w:space="0" w:color="00B0F0"/>
            </w:tcBorders>
            <w:shd w:val="clear" w:color="auto" w:fill="auto"/>
            <w:vAlign w:val="center"/>
            <w:hideMark/>
          </w:tcPr>
          <w:p w14:paraId="2B76EDE2"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Hilfsmittel</w:t>
            </w:r>
          </w:p>
        </w:tc>
        <w:tc>
          <w:tcPr>
            <w:tcW w:w="2389" w:type="dxa"/>
            <w:tcBorders>
              <w:top w:val="nil"/>
              <w:left w:val="nil"/>
              <w:bottom w:val="single" w:sz="8" w:space="0" w:color="00B0F0"/>
              <w:right w:val="nil"/>
            </w:tcBorders>
            <w:shd w:val="clear" w:color="auto" w:fill="auto"/>
            <w:vAlign w:val="center"/>
            <w:hideMark/>
          </w:tcPr>
          <w:p w14:paraId="0C90B61F"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Open-Book</w:t>
            </w:r>
          </w:p>
        </w:tc>
        <w:tc>
          <w:tcPr>
            <w:tcW w:w="999" w:type="dxa"/>
            <w:tcBorders>
              <w:top w:val="nil"/>
              <w:left w:val="nil"/>
              <w:bottom w:val="single" w:sz="8" w:space="0" w:color="00B0F0"/>
              <w:right w:val="nil"/>
            </w:tcBorders>
            <w:shd w:val="clear" w:color="auto" w:fill="auto"/>
            <w:vAlign w:val="center"/>
            <w:hideMark/>
          </w:tcPr>
          <w:p w14:paraId="26A76D86" w14:textId="77777777" w:rsidR="00A27272" w:rsidRPr="00A27272" w:rsidRDefault="00A27272" w:rsidP="00A27272">
            <w:pPr>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14:paraId="0021723E" w14:textId="77777777" w:rsidR="00A27272" w:rsidRPr="00A27272" w:rsidRDefault="00A27272" w:rsidP="00A27272">
            <w:pPr>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14:paraId="3F854F4D" w14:textId="77777777" w:rsidTr="001F3CB3">
        <w:trPr>
          <w:trHeight w:val="495"/>
        </w:trPr>
        <w:tc>
          <w:tcPr>
            <w:tcW w:w="2588" w:type="dxa"/>
            <w:tcBorders>
              <w:top w:val="nil"/>
              <w:left w:val="nil"/>
              <w:bottom w:val="nil"/>
              <w:right w:val="single" w:sz="12" w:space="0" w:color="00B0F0"/>
            </w:tcBorders>
            <w:shd w:val="clear" w:color="auto" w:fill="D9D9D9" w:themeFill="background1" w:themeFillShade="D9"/>
            <w:vAlign w:val="center"/>
            <w:hideMark/>
          </w:tcPr>
          <w:p w14:paraId="1052AC5B"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Erstellungsdatum</w:t>
            </w:r>
          </w:p>
        </w:tc>
        <w:tc>
          <w:tcPr>
            <w:tcW w:w="2389" w:type="dxa"/>
            <w:tcBorders>
              <w:top w:val="nil"/>
              <w:left w:val="nil"/>
              <w:bottom w:val="single" w:sz="8" w:space="0" w:color="00B0F0"/>
              <w:right w:val="nil"/>
            </w:tcBorders>
            <w:shd w:val="clear" w:color="auto" w:fill="D9D9D9" w:themeFill="background1" w:themeFillShade="D9"/>
            <w:vAlign w:val="center"/>
            <w:hideMark/>
          </w:tcPr>
          <w:p w14:paraId="4EAADDFF"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04.02.2019</w:t>
            </w:r>
          </w:p>
        </w:tc>
        <w:tc>
          <w:tcPr>
            <w:tcW w:w="999" w:type="dxa"/>
            <w:tcBorders>
              <w:top w:val="nil"/>
              <w:left w:val="nil"/>
              <w:bottom w:val="single" w:sz="8" w:space="0" w:color="00B0F0"/>
              <w:right w:val="single" w:sz="8" w:space="0" w:color="00B0F0"/>
            </w:tcBorders>
            <w:shd w:val="clear" w:color="auto" w:fill="D9D9D9" w:themeFill="background1" w:themeFillShade="D9"/>
            <w:vAlign w:val="center"/>
            <w:hideMark/>
          </w:tcPr>
          <w:p w14:paraId="0C136FA8" w14:textId="77777777" w:rsidR="00A27272" w:rsidRPr="00A27272" w:rsidRDefault="00A27272" w:rsidP="00A27272">
            <w:pPr>
              <w:rPr>
                <w:rFonts w:eastAsia="Times New Roman" w:cs="Calibri"/>
                <w:color w:val="009EE1"/>
                <w:sz w:val="24"/>
                <w:szCs w:val="24"/>
                <w:lang w:eastAsia="de-CH"/>
              </w:rPr>
            </w:pPr>
            <w:r w:rsidRPr="00A27272">
              <w:rPr>
                <w:rFonts w:eastAsia="Times New Roman" w:cs="Calibri"/>
                <w:color w:val="009EE1"/>
                <w:sz w:val="24"/>
                <w:szCs w:val="24"/>
                <w:lang w:eastAsia="de-CH"/>
              </w:rPr>
              <w:t>Autor</w:t>
            </w:r>
          </w:p>
        </w:tc>
        <w:tc>
          <w:tcPr>
            <w:tcW w:w="3647" w:type="dxa"/>
            <w:tcBorders>
              <w:top w:val="nil"/>
              <w:left w:val="nil"/>
              <w:bottom w:val="single" w:sz="8" w:space="0" w:color="00B0F0"/>
              <w:right w:val="single" w:sz="12" w:space="0" w:color="00B0F0"/>
            </w:tcBorders>
            <w:shd w:val="clear" w:color="auto" w:fill="D9D9D9" w:themeFill="background1" w:themeFillShade="D9"/>
            <w:vAlign w:val="center"/>
            <w:hideMark/>
          </w:tcPr>
          <w:p w14:paraId="60AF48B6" w14:textId="77777777" w:rsidR="00A27272" w:rsidRPr="00A27272" w:rsidRDefault="00A27272" w:rsidP="00A27272">
            <w:pPr>
              <w:rPr>
                <w:rFonts w:eastAsia="Times New Roman" w:cs="Calibri"/>
                <w:color w:val="000000"/>
                <w:sz w:val="24"/>
                <w:szCs w:val="24"/>
                <w:lang w:eastAsia="de-CH"/>
              </w:rPr>
            </w:pPr>
            <w:r w:rsidRPr="00A27272">
              <w:rPr>
                <w:rFonts w:eastAsia="Times New Roman" w:cs="Calibri"/>
                <w:color w:val="000000"/>
                <w:sz w:val="24"/>
                <w:szCs w:val="24"/>
                <w:lang w:eastAsia="de-CH"/>
              </w:rPr>
              <w:t xml:space="preserve">Yves </w:t>
            </w:r>
            <w:proofErr w:type="spellStart"/>
            <w:r w:rsidRPr="00A27272">
              <w:rPr>
                <w:rFonts w:eastAsia="Times New Roman" w:cs="Calibri"/>
                <w:color w:val="000000"/>
                <w:sz w:val="24"/>
                <w:szCs w:val="24"/>
                <w:lang w:eastAsia="de-CH"/>
              </w:rPr>
              <w:t>Peissard</w:t>
            </w:r>
            <w:proofErr w:type="spellEnd"/>
            <w:r w:rsidRPr="00A27272">
              <w:rPr>
                <w:rFonts w:eastAsia="Times New Roman" w:cs="Calibri"/>
                <w:color w:val="000000"/>
                <w:sz w:val="24"/>
                <w:szCs w:val="24"/>
                <w:lang w:eastAsia="de-CH"/>
              </w:rPr>
              <w:t>, ICT Berufsbildungscenter AG</w:t>
            </w:r>
          </w:p>
        </w:tc>
      </w:tr>
      <w:tr w:rsidR="00A27272" w:rsidRPr="00A27272" w14:paraId="4F89858B" w14:textId="77777777" w:rsidTr="007817BD">
        <w:trPr>
          <w:trHeight w:val="480"/>
        </w:trPr>
        <w:tc>
          <w:tcPr>
            <w:tcW w:w="2588" w:type="dxa"/>
            <w:tcBorders>
              <w:top w:val="nil"/>
              <w:left w:val="nil"/>
              <w:bottom w:val="nil"/>
              <w:right w:val="nil"/>
            </w:tcBorders>
            <w:shd w:val="clear" w:color="auto" w:fill="auto"/>
            <w:hideMark/>
          </w:tcPr>
          <w:p w14:paraId="78400700" w14:textId="77777777" w:rsidR="00A27272" w:rsidRPr="00A27272" w:rsidRDefault="00A27272" w:rsidP="00A27272">
            <w:pPr>
              <w:rPr>
                <w:rFonts w:eastAsia="Times New Roman" w:cs="Calibri"/>
                <w:color w:val="009EE1"/>
                <w:sz w:val="24"/>
                <w:szCs w:val="24"/>
                <w:lang w:eastAsia="de-CH"/>
              </w:rPr>
            </w:pPr>
          </w:p>
        </w:tc>
        <w:tc>
          <w:tcPr>
            <w:tcW w:w="2389" w:type="dxa"/>
            <w:tcBorders>
              <w:top w:val="nil"/>
              <w:left w:val="nil"/>
              <w:bottom w:val="nil"/>
              <w:right w:val="nil"/>
            </w:tcBorders>
            <w:shd w:val="clear" w:color="auto" w:fill="auto"/>
            <w:vAlign w:val="center"/>
            <w:hideMark/>
          </w:tcPr>
          <w:p w14:paraId="4B597686" w14:textId="77777777" w:rsidR="00A27272" w:rsidRPr="00A27272" w:rsidRDefault="00A27272" w:rsidP="00A27272">
            <w:pPr>
              <w:rPr>
                <w:rFonts w:ascii="Times New Roman" w:eastAsia="Times New Roman" w:hAnsi="Times New Roman" w:cs="Times New Roman"/>
                <w:sz w:val="24"/>
                <w:szCs w:val="24"/>
                <w:lang w:eastAsia="de-CH"/>
              </w:rPr>
            </w:pPr>
          </w:p>
        </w:tc>
        <w:tc>
          <w:tcPr>
            <w:tcW w:w="999" w:type="dxa"/>
            <w:tcBorders>
              <w:top w:val="nil"/>
              <w:left w:val="nil"/>
              <w:bottom w:val="nil"/>
              <w:right w:val="nil"/>
            </w:tcBorders>
            <w:shd w:val="clear" w:color="auto" w:fill="auto"/>
            <w:vAlign w:val="center"/>
            <w:hideMark/>
          </w:tcPr>
          <w:p w14:paraId="4224BF55" w14:textId="77777777" w:rsidR="00A27272" w:rsidRPr="00A27272" w:rsidRDefault="00A27272" w:rsidP="00A27272">
            <w:pPr>
              <w:rPr>
                <w:rFonts w:ascii="Times New Roman" w:eastAsia="Times New Roman" w:hAnsi="Times New Roman" w:cs="Times New Roman"/>
                <w:sz w:val="24"/>
                <w:szCs w:val="24"/>
                <w:lang w:eastAsia="de-CH"/>
              </w:rPr>
            </w:pPr>
          </w:p>
        </w:tc>
        <w:tc>
          <w:tcPr>
            <w:tcW w:w="3647" w:type="dxa"/>
            <w:tcBorders>
              <w:top w:val="nil"/>
              <w:left w:val="nil"/>
              <w:bottom w:val="nil"/>
              <w:right w:val="nil"/>
            </w:tcBorders>
            <w:shd w:val="clear" w:color="auto" w:fill="auto"/>
            <w:vAlign w:val="center"/>
            <w:hideMark/>
          </w:tcPr>
          <w:p w14:paraId="16CCF2C1" w14:textId="77777777" w:rsidR="00A27272" w:rsidRPr="00A27272" w:rsidRDefault="00A27272" w:rsidP="00A27272">
            <w:pPr>
              <w:rPr>
                <w:rFonts w:ascii="Times New Roman" w:eastAsia="Times New Roman" w:hAnsi="Times New Roman" w:cs="Times New Roman"/>
                <w:sz w:val="24"/>
                <w:szCs w:val="24"/>
                <w:lang w:eastAsia="de-CH"/>
              </w:rPr>
            </w:pPr>
          </w:p>
        </w:tc>
      </w:tr>
      <w:tr w:rsidR="00A27272" w:rsidRPr="00A27272" w14:paraId="20B6F89A" w14:textId="77777777" w:rsidTr="007D4CEF">
        <w:trPr>
          <w:trHeight w:val="840"/>
        </w:trPr>
        <w:tc>
          <w:tcPr>
            <w:tcW w:w="5976" w:type="dxa"/>
            <w:gridSpan w:val="3"/>
            <w:tcBorders>
              <w:top w:val="nil"/>
              <w:left w:val="nil"/>
              <w:bottom w:val="nil"/>
              <w:right w:val="nil"/>
            </w:tcBorders>
            <w:shd w:val="clear" w:color="auto" w:fill="auto"/>
            <w:noWrap/>
            <w:vAlign w:val="center"/>
            <w:hideMark/>
          </w:tcPr>
          <w:p w14:paraId="69D4FE82" w14:textId="77777777" w:rsidR="00A27272" w:rsidRPr="00A27272" w:rsidRDefault="00A27272" w:rsidP="00A27272">
            <w:pPr>
              <w:pStyle w:val="berschrift3"/>
              <w:rPr>
                <w:rFonts w:eastAsia="Times New Roman"/>
                <w:sz w:val="24"/>
                <w:szCs w:val="24"/>
                <w:lang w:eastAsia="de-CH"/>
              </w:rPr>
            </w:pPr>
            <w:r w:rsidRPr="00A27272">
              <w:rPr>
                <w:rFonts w:eastAsia="Times New Roman"/>
                <w:sz w:val="24"/>
                <w:szCs w:val="24"/>
                <w:lang w:eastAsia="de-CH"/>
              </w:rPr>
              <w:t>Persönliche Angaben der lernenden Person</w:t>
            </w:r>
            <w:r w:rsidR="0079243A">
              <w:rPr>
                <w:rFonts w:eastAsia="Times New Roman"/>
                <w:sz w:val="24"/>
                <w:szCs w:val="24"/>
                <w:lang w:eastAsia="de-CH"/>
              </w:rPr>
              <w:t>(en)</w:t>
            </w:r>
          </w:p>
        </w:tc>
        <w:tc>
          <w:tcPr>
            <w:tcW w:w="3647" w:type="dxa"/>
            <w:tcBorders>
              <w:top w:val="nil"/>
              <w:left w:val="nil"/>
              <w:bottom w:val="nil"/>
              <w:right w:val="nil"/>
            </w:tcBorders>
            <w:shd w:val="clear" w:color="auto" w:fill="auto"/>
            <w:noWrap/>
            <w:vAlign w:val="center"/>
            <w:hideMark/>
          </w:tcPr>
          <w:p w14:paraId="2B34B957" w14:textId="77777777" w:rsidR="00A27272" w:rsidRPr="00A27272" w:rsidRDefault="00A27272" w:rsidP="00A27272">
            <w:pPr>
              <w:rPr>
                <w:rFonts w:eastAsia="Times New Roman" w:cs="Calibri"/>
                <w:color w:val="000000"/>
                <w:sz w:val="24"/>
                <w:szCs w:val="24"/>
                <w:lang w:eastAsia="de-CH"/>
              </w:rPr>
            </w:pPr>
          </w:p>
        </w:tc>
      </w:tr>
      <w:tr w:rsidR="00A27272" w:rsidRPr="00A27272" w14:paraId="091E9FA8" w14:textId="77777777" w:rsidTr="007817BD">
        <w:trPr>
          <w:trHeight w:val="495"/>
        </w:trPr>
        <w:tc>
          <w:tcPr>
            <w:tcW w:w="2588" w:type="dxa"/>
            <w:tcBorders>
              <w:top w:val="nil"/>
              <w:left w:val="nil"/>
              <w:bottom w:val="nil"/>
              <w:right w:val="single" w:sz="12" w:space="0" w:color="00B0F0"/>
            </w:tcBorders>
            <w:shd w:val="clear" w:color="auto" w:fill="auto"/>
            <w:vAlign w:val="center"/>
            <w:hideMark/>
          </w:tcPr>
          <w:p w14:paraId="266BF60D"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Name und Vorname</w:t>
            </w:r>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14:paraId="16CB1CDA" w14:textId="35FDB5D8" w:rsidR="00A27272" w:rsidRPr="00237AB0" w:rsidRDefault="00A27272" w:rsidP="00237AB0">
            <w:pPr>
              <w:rPr>
                <w:rFonts w:cs="Calibri"/>
                <w:sz w:val="24"/>
                <w:szCs w:val="24"/>
                <w:lang w:eastAsia="de-CH"/>
              </w:rPr>
            </w:pPr>
            <w:r w:rsidRPr="00237AB0">
              <w:rPr>
                <w:sz w:val="24"/>
                <w:szCs w:val="24"/>
                <w:lang w:eastAsia="de-CH"/>
              </w:rPr>
              <w:t> </w:t>
            </w:r>
            <w:r w:rsidR="00237AB0" w:rsidRPr="00237AB0">
              <w:rPr>
                <w:sz w:val="24"/>
                <w:szCs w:val="24"/>
                <w:lang w:eastAsia="de-CH"/>
              </w:rPr>
              <w:t>Blaauw Raphael</w:t>
            </w:r>
          </w:p>
        </w:tc>
      </w:tr>
      <w:tr w:rsidR="00A27272" w:rsidRPr="00A27272" w14:paraId="575809CF" w14:textId="77777777" w:rsidTr="007817BD">
        <w:trPr>
          <w:trHeight w:val="495"/>
        </w:trPr>
        <w:tc>
          <w:tcPr>
            <w:tcW w:w="2588" w:type="dxa"/>
            <w:tcBorders>
              <w:top w:val="nil"/>
              <w:left w:val="nil"/>
              <w:bottom w:val="nil"/>
              <w:right w:val="single" w:sz="12" w:space="0" w:color="00B0F0"/>
            </w:tcBorders>
            <w:shd w:val="clear" w:color="000000" w:fill="D9D9D9"/>
            <w:vAlign w:val="center"/>
            <w:hideMark/>
          </w:tcPr>
          <w:p w14:paraId="76DF95F1"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Lehrbetrieb</w:t>
            </w:r>
            <w:r w:rsidR="00EB0FE1">
              <w:rPr>
                <w:rFonts w:eastAsia="Times New Roman" w:cs="Calibri"/>
                <w:b/>
                <w:bCs/>
                <w:color w:val="009EE1"/>
                <w:sz w:val="24"/>
                <w:szCs w:val="24"/>
                <w:lang w:eastAsia="de-CH"/>
              </w:rPr>
              <w:t>(e)</w:t>
            </w:r>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7A883B4E" w14:textId="70ABB98A" w:rsidR="00A27272" w:rsidRPr="00A27272" w:rsidRDefault="00A27272" w:rsidP="00237AB0">
            <w:pPr>
              <w:rPr>
                <w:rFonts w:cs="Calibri"/>
                <w:lang w:eastAsia="de-CH"/>
              </w:rPr>
            </w:pPr>
            <w:r w:rsidRPr="00A27272">
              <w:rPr>
                <w:lang w:eastAsia="de-CH"/>
              </w:rPr>
              <w:t> </w:t>
            </w:r>
            <w:proofErr w:type="spellStart"/>
            <w:r w:rsidR="00237AB0">
              <w:rPr>
                <w:lang w:eastAsia="de-CH"/>
              </w:rPr>
              <w:t>Generali</w:t>
            </w:r>
            <w:proofErr w:type="spellEnd"/>
            <w:r w:rsidR="00237AB0">
              <w:rPr>
                <w:lang w:eastAsia="de-CH"/>
              </w:rPr>
              <w:t xml:space="preserve"> AG</w:t>
            </w:r>
          </w:p>
        </w:tc>
      </w:tr>
      <w:tr w:rsidR="00A27272" w:rsidRPr="00A27272" w14:paraId="0C1B3863" w14:textId="77777777" w:rsidTr="007817BD">
        <w:trPr>
          <w:trHeight w:val="495"/>
        </w:trPr>
        <w:tc>
          <w:tcPr>
            <w:tcW w:w="2588" w:type="dxa"/>
            <w:tcBorders>
              <w:top w:val="nil"/>
              <w:left w:val="nil"/>
              <w:bottom w:val="nil"/>
              <w:right w:val="single" w:sz="12" w:space="0" w:color="00B0F0"/>
            </w:tcBorders>
            <w:shd w:val="clear" w:color="auto" w:fill="auto"/>
            <w:vAlign w:val="center"/>
            <w:hideMark/>
          </w:tcPr>
          <w:p w14:paraId="677D2862"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Team / Kurs</w:t>
            </w:r>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14:paraId="47831DCE" w14:textId="554771E9" w:rsidR="00A27272" w:rsidRPr="00A27272" w:rsidRDefault="00A27272" w:rsidP="00237AB0">
            <w:pPr>
              <w:rPr>
                <w:rFonts w:cs="Calibri"/>
                <w:lang w:eastAsia="de-CH"/>
              </w:rPr>
            </w:pPr>
            <w:r w:rsidRPr="00A27272">
              <w:rPr>
                <w:lang w:eastAsia="de-CH"/>
              </w:rPr>
              <w:t> </w:t>
            </w:r>
            <w:r w:rsidR="00237AB0">
              <w:rPr>
                <w:lang w:eastAsia="de-CH"/>
              </w:rPr>
              <w:t>Applikationsentwicklung Team A</w:t>
            </w:r>
          </w:p>
        </w:tc>
      </w:tr>
      <w:tr w:rsidR="00A27272" w:rsidRPr="00A27272" w14:paraId="02A4D2D7" w14:textId="77777777" w:rsidTr="007817BD">
        <w:trPr>
          <w:trHeight w:val="495"/>
        </w:trPr>
        <w:tc>
          <w:tcPr>
            <w:tcW w:w="2588" w:type="dxa"/>
            <w:tcBorders>
              <w:top w:val="nil"/>
              <w:left w:val="nil"/>
              <w:bottom w:val="nil"/>
              <w:right w:val="single" w:sz="12" w:space="0" w:color="00B0F0"/>
            </w:tcBorders>
            <w:shd w:val="clear" w:color="000000" w:fill="D9D9D9"/>
            <w:vAlign w:val="center"/>
            <w:hideMark/>
          </w:tcPr>
          <w:p w14:paraId="0B4EEB8F" w14:textId="77777777" w:rsidR="00A27272" w:rsidRPr="00A27272" w:rsidRDefault="00A27272" w:rsidP="00A27272">
            <w:pPr>
              <w:rPr>
                <w:rFonts w:eastAsia="Times New Roman" w:cs="Calibri"/>
                <w:b/>
                <w:bCs/>
                <w:color w:val="009EE1"/>
                <w:sz w:val="24"/>
                <w:szCs w:val="24"/>
                <w:lang w:eastAsia="de-CH"/>
              </w:rPr>
            </w:pPr>
            <w:r w:rsidRPr="00A27272">
              <w:rPr>
                <w:rFonts w:eastAsia="Times New Roman" w:cs="Calibri"/>
                <w:b/>
                <w:bCs/>
                <w:color w:val="009EE1"/>
                <w:sz w:val="24"/>
                <w:szCs w:val="24"/>
                <w:lang w:eastAsia="de-CH"/>
              </w:rPr>
              <w:t>Prüfungsdatum / -ort</w:t>
            </w:r>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6DAF8C43" w14:textId="77777777" w:rsidR="00A27272" w:rsidRPr="00A27272" w:rsidRDefault="00A27272" w:rsidP="00FF403A">
            <w:pPr>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14:paraId="5CAD05FB" w14:textId="77777777" w:rsidTr="007817BD">
        <w:trPr>
          <w:trHeight w:val="485"/>
        </w:trPr>
        <w:tc>
          <w:tcPr>
            <w:tcW w:w="2588" w:type="dxa"/>
            <w:tcBorders>
              <w:top w:val="nil"/>
              <w:left w:val="nil"/>
              <w:bottom w:val="nil"/>
              <w:right w:val="single" w:sz="12" w:space="0" w:color="00B0F0"/>
            </w:tcBorders>
            <w:vAlign w:val="center"/>
            <w:hideMark/>
          </w:tcPr>
          <w:p w14:paraId="0839362F" w14:textId="77777777" w:rsidR="00A27272" w:rsidRPr="00A27272" w:rsidRDefault="00A27272" w:rsidP="00A27272">
            <w:pPr>
              <w:rPr>
                <w:rFonts w:eastAsia="Times New Roman" w:cs="Calibri"/>
                <w:b/>
                <w:bCs/>
                <w:color w:val="009EE1"/>
                <w:sz w:val="24"/>
                <w:szCs w:val="24"/>
                <w:lang w:eastAsia="de-CH"/>
              </w:rPr>
            </w:pPr>
          </w:p>
        </w:tc>
        <w:tc>
          <w:tcPr>
            <w:tcW w:w="7035" w:type="dxa"/>
            <w:gridSpan w:val="3"/>
            <w:tcBorders>
              <w:top w:val="single" w:sz="8" w:space="0" w:color="00B0F0"/>
              <w:left w:val="single" w:sz="12" w:space="0" w:color="00B0F0"/>
              <w:bottom w:val="single" w:sz="8" w:space="0" w:color="00B0F0"/>
              <w:right w:val="single" w:sz="12" w:space="0" w:color="00B0F0"/>
            </w:tcBorders>
            <w:vAlign w:val="center"/>
            <w:hideMark/>
          </w:tcPr>
          <w:p w14:paraId="15E065C5" w14:textId="77777777" w:rsidR="00A27272" w:rsidRPr="00A27272" w:rsidRDefault="00A27272" w:rsidP="00A27272">
            <w:pPr>
              <w:rPr>
                <w:rFonts w:eastAsia="Times New Roman" w:cs="Calibri"/>
                <w:color w:val="000000"/>
                <w:sz w:val="24"/>
                <w:szCs w:val="24"/>
                <w:lang w:eastAsia="de-CH"/>
              </w:rPr>
            </w:pPr>
          </w:p>
        </w:tc>
      </w:tr>
      <w:tr w:rsidR="00A27272" w:rsidRPr="00A27272" w14:paraId="330614B9" w14:textId="77777777" w:rsidTr="007817BD">
        <w:trPr>
          <w:trHeight w:val="495"/>
        </w:trPr>
        <w:tc>
          <w:tcPr>
            <w:tcW w:w="2588" w:type="dxa"/>
            <w:tcBorders>
              <w:top w:val="nil"/>
              <w:left w:val="nil"/>
              <w:bottom w:val="nil"/>
              <w:right w:val="single" w:sz="12" w:space="0" w:color="00B0F0"/>
            </w:tcBorders>
            <w:shd w:val="clear" w:color="000000" w:fill="D9D9D9"/>
            <w:vAlign w:val="center"/>
            <w:hideMark/>
          </w:tcPr>
          <w:p w14:paraId="74CB4D74" w14:textId="77777777" w:rsidR="00A27272" w:rsidRPr="00A27272" w:rsidRDefault="00A27272" w:rsidP="00A27272">
            <w:pPr>
              <w:rPr>
                <w:rFonts w:eastAsia="Times New Roman" w:cs="Calibri"/>
                <w:b/>
                <w:bCs/>
                <w:color w:val="009EE1"/>
                <w:sz w:val="24"/>
                <w:szCs w:val="24"/>
                <w:lang w:eastAsia="de-CH"/>
              </w:rPr>
            </w:pPr>
            <w:bookmarkStart w:id="14" w:name="RANGE!A26"/>
            <w:r w:rsidRPr="00A27272">
              <w:rPr>
                <w:rFonts w:eastAsia="Times New Roman" w:cs="Calibri"/>
                <w:b/>
                <w:bCs/>
                <w:color w:val="009EE1"/>
                <w:sz w:val="24"/>
                <w:szCs w:val="24"/>
                <w:lang w:eastAsia="de-CH"/>
              </w:rPr>
              <w:t>Erreichte Punkte</w:t>
            </w:r>
            <w:bookmarkEnd w:id="14"/>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36674670" w14:textId="77777777" w:rsidR="00A27272" w:rsidRPr="00A27272" w:rsidRDefault="007A027A" w:rsidP="00A27272">
            <w:pPr>
              <w:jc w:val="right"/>
              <w:rPr>
                <w:rFonts w:eastAsia="Times New Roman" w:cs="Calibri"/>
                <w:color w:val="000000"/>
                <w:sz w:val="24"/>
                <w:szCs w:val="24"/>
                <w:lang w:eastAsia="de-CH"/>
              </w:rPr>
            </w:pPr>
            <w:r>
              <w:rPr>
                <w:rFonts w:eastAsia="Times New Roman" w:cs="Calibri"/>
                <w:color w:val="000000"/>
                <w:sz w:val="24"/>
                <w:szCs w:val="24"/>
                <w:lang w:eastAsia="de-CH"/>
              </w:rPr>
              <w:t>/40</w:t>
            </w:r>
          </w:p>
        </w:tc>
      </w:tr>
    </w:tbl>
    <w:p w14:paraId="0B55D57A" w14:textId="77777777" w:rsidR="000A4D30" w:rsidRDefault="000A4D30">
      <w:pPr>
        <w:spacing w:after="160" w:line="259" w:lineRule="auto"/>
      </w:pPr>
      <w:r>
        <w:br w:type="page"/>
      </w:r>
    </w:p>
    <w:p w14:paraId="76EB5BBE" w14:textId="77777777" w:rsidR="00F02C15" w:rsidRDefault="00F02C15" w:rsidP="00F02C15">
      <w:pPr>
        <w:pStyle w:val="berschrift2"/>
        <w:keepNext w:val="0"/>
        <w:keepLines w:val="0"/>
        <w:tabs>
          <w:tab w:val="clear" w:pos="851"/>
          <w:tab w:val="clear" w:pos="1134"/>
        </w:tabs>
        <w:spacing w:before="0" w:after="120" w:line="240" w:lineRule="auto"/>
      </w:pPr>
      <w:r>
        <w:lastRenderedPageBreak/>
        <w:t>Einführung</w:t>
      </w:r>
      <w:bookmarkEnd w:id="9"/>
      <w:bookmarkEnd w:id="10"/>
      <w:bookmarkEnd w:id="11"/>
      <w:bookmarkEnd w:id="12"/>
    </w:p>
    <w:p w14:paraId="3E2B9198" w14:textId="77777777"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14:paraId="287D3A94" w14:textId="77777777" w:rsidR="00F02C15" w:rsidRDefault="00F02C15" w:rsidP="00F02C15">
      <w:pPr>
        <w:pStyle w:val="berschrift2"/>
        <w:keepNext w:val="0"/>
        <w:keepLines w:val="0"/>
        <w:tabs>
          <w:tab w:val="clear" w:pos="851"/>
          <w:tab w:val="clear" w:pos="1134"/>
        </w:tabs>
        <w:spacing w:before="0" w:after="120" w:line="240" w:lineRule="auto"/>
      </w:pPr>
      <w:bookmarkStart w:id="15" w:name="_Toc323036393"/>
      <w:bookmarkStart w:id="16" w:name="_Toc354487899"/>
      <w:bookmarkStart w:id="17" w:name="_Toc291271751"/>
      <w:bookmarkStart w:id="18" w:name="_Toc1388153"/>
      <w:r>
        <w:t>Funktionale Anforderungen</w:t>
      </w:r>
      <w:bookmarkEnd w:id="15"/>
      <w:bookmarkEnd w:id="16"/>
      <w:bookmarkEnd w:id="17"/>
      <w:bookmarkEnd w:id="18"/>
    </w:p>
    <w:p w14:paraId="673D08BE" w14:textId="77777777" w:rsidR="00F02C15" w:rsidRDefault="00F02C15" w:rsidP="00B84DD0">
      <w:pPr>
        <w:pStyle w:val="berschrift3"/>
      </w:pPr>
      <w:bookmarkStart w:id="19" w:name="_Toc323036394"/>
      <w:bookmarkStart w:id="20" w:name="_Toc354487900"/>
      <w:bookmarkStart w:id="21" w:name="_Toc291271752"/>
      <w:r w:rsidRPr="00F2653B">
        <w:t>Umfang</w:t>
      </w:r>
      <w:bookmarkEnd w:id="19"/>
      <w:bookmarkEnd w:id="20"/>
      <w:bookmarkEnd w:id="21"/>
      <w:r>
        <w:t xml:space="preserve"> </w:t>
      </w:r>
    </w:p>
    <w:p w14:paraId="2B855E15" w14:textId="77777777" w:rsidR="00F02C15" w:rsidRPr="007C10A8" w:rsidRDefault="00F02C15" w:rsidP="00F02C15">
      <w:pPr>
        <w:pStyle w:val="Listenabsatz"/>
        <w:numPr>
          <w:ilvl w:val="0"/>
          <w:numId w:val="39"/>
        </w:numPr>
        <w:spacing w:after="200"/>
        <w:jc w:val="both"/>
      </w:pPr>
      <w:r>
        <w:t>Eine dem Zielpublikum entsprechende Webseite</w:t>
      </w:r>
    </w:p>
    <w:p w14:paraId="3677052D" w14:textId="77777777" w:rsidR="00F02C15" w:rsidRDefault="00F02C15" w:rsidP="00F02C15">
      <w:pPr>
        <w:pStyle w:val="Listenabsatz"/>
        <w:numPr>
          <w:ilvl w:val="0"/>
          <w:numId w:val="39"/>
        </w:numPr>
        <w:spacing w:after="200"/>
        <w:jc w:val="both"/>
      </w:pPr>
      <w:r>
        <w:t>Quellenangaben</w:t>
      </w:r>
      <w:r w:rsidR="00132940">
        <w:t xml:space="preserve"> müssen vorhanden sein</w:t>
      </w:r>
    </w:p>
    <w:p w14:paraId="0F0E5602" w14:textId="77777777" w:rsidR="00F02C15" w:rsidRDefault="00F02C15" w:rsidP="00B84DD0">
      <w:pPr>
        <w:pStyle w:val="berschrift3"/>
      </w:pPr>
      <w:bookmarkStart w:id="22" w:name="_Toc323036395"/>
      <w:bookmarkStart w:id="23" w:name="_Toc354487901"/>
      <w:bookmarkStart w:id="24" w:name="_Toc291271753"/>
      <w:r>
        <w:t>GUI</w:t>
      </w:r>
      <w:bookmarkEnd w:id="22"/>
      <w:bookmarkEnd w:id="23"/>
      <w:bookmarkEnd w:id="24"/>
    </w:p>
    <w:p w14:paraId="34064938" w14:textId="77777777"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14:paraId="7033AF8D" w14:textId="77777777" w:rsidR="00F02C15" w:rsidRDefault="00F02C15" w:rsidP="00B84DD0">
      <w:pPr>
        <w:pStyle w:val="berschrift3"/>
      </w:pPr>
      <w:bookmarkStart w:id="25" w:name="_Toc323036399"/>
      <w:bookmarkStart w:id="26" w:name="_Toc354487905"/>
      <w:bookmarkStart w:id="27" w:name="_Toc291271754"/>
      <w:r>
        <w:t>CSS</w:t>
      </w:r>
      <w:bookmarkEnd w:id="25"/>
      <w:bookmarkEnd w:id="26"/>
      <w:bookmarkEnd w:id="27"/>
    </w:p>
    <w:p w14:paraId="09E295A2" w14:textId="77777777" w:rsidR="00F02C15" w:rsidRDefault="00F02C15" w:rsidP="00F02C15">
      <w:pPr>
        <w:jc w:val="both"/>
      </w:pPr>
      <w:r>
        <w:t>Die Webseite darf ausschliesslich mit CSS formatiert werden. Dabei müssen alle Elemente in externen CSS Dateien ausgelagert werden.</w:t>
      </w:r>
    </w:p>
    <w:p w14:paraId="5493206C" w14:textId="77777777" w:rsidR="00B84DD0" w:rsidRDefault="00F02C15" w:rsidP="00B84DD0">
      <w:pPr>
        <w:pStyle w:val="berschrift2"/>
        <w:keepNext w:val="0"/>
        <w:keepLines w:val="0"/>
        <w:tabs>
          <w:tab w:val="clear" w:pos="851"/>
          <w:tab w:val="clear" w:pos="1134"/>
        </w:tabs>
        <w:spacing w:before="0" w:after="120" w:line="240" w:lineRule="auto"/>
      </w:pPr>
      <w:bookmarkStart w:id="28" w:name="_Toc323036400"/>
      <w:bookmarkStart w:id="29" w:name="_Toc354487906"/>
      <w:bookmarkStart w:id="30" w:name="_Toc291271755"/>
      <w:bookmarkStart w:id="31" w:name="_Toc1388154"/>
      <w:r>
        <w:t>Nichtfunktionale Anforderungen</w:t>
      </w:r>
      <w:bookmarkEnd w:id="28"/>
      <w:bookmarkEnd w:id="29"/>
      <w:bookmarkEnd w:id="30"/>
      <w:bookmarkEnd w:id="31"/>
    </w:p>
    <w:p w14:paraId="2B4FAE65" w14:textId="77777777" w:rsidR="00B84DD0" w:rsidRDefault="00B84DD0" w:rsidP="00B84DD0">
      <w:pPr>
        <w:pStyle w:val="berschrift3"/>
      </w:pPr>
      <w:r>
        <w:t>Responsive</w:t>
      </w:r>
    </w:p>
    <w:p w14:paraId="2AE22665" w14:textId="77777777" w:rsidR="00B84DD0" w:rsidRPr="00B84DD0" w:rsidRDefault="00B84DD0" w:rsidP="00B84DD0">
      <w:r>
        <w:t>Die Webseite soll auf mobilen, sowie auch auf Desktop-Geräten angenehm zu bedienen sein. Es soll vermieden werden, dass herangezoomt oder vertikal gescrollt werden muss.</w:t>
      </w:r>
    </w:p>
    <w:p w14:paraId="40E7B207" w14:textId="77777777" w:rsidR="00F02C15" w:rsidRDefault="00F02C15" w:rsidP="00B84DD0">
      <w:pPr>
        <w:pStyle w:val="berschrift3"/>
      </w:pPr>
      <w:r w:rsidRPr="00B84DD0">
        <w:t>Validierung</w:t>
      </w:r>
    </w:p>
    <w:p w14:paraId="13A59F5F" w14:textId="77777777" w:rsidR="00F02C15" w:rsidRPr="008052CB" w:rsidRDefault="00F02C15" w:rsidP="00F02C15">
      <w:pPr>
        <w:jc w:val="both"/>
      </w:pPr>
      <w:r>
        <w:t xml:space="preserve">HTML 5 und CSS &gt;= 2 müssen nach </w:t>
      </w:r>
      <w:r w:rsidR="00902680">
        <w:t xml:space="preserve">den </w:t>
      </w:r>
      <w:r>
        <w:t>W3C</w:t>
      </w:r>
      <w:r w:rsidR="00902680">
        <w:t>-Standards</w:t>
      </w:r>
      <w:r>
        <w:t xml:space="preserve"> validiert sein.</w:t>
      </w:r>
    </w:p>
    <w:p w14:paraId="53DFB768" w14:textId="77777777" w:rsidR="00F02C15" w:rsidRPr="007865C4" w:rsidRDefault="00F02C15" w:rsidP="00B84DD0">
      <w:pPr>
        <w:pStyle w:val="berschrift3"/>
        <w:rPr>
          <w:lang w:val="fr-CH"/>
        </w:rPr>
      </w:pPr>
      <w:proofErr w:type="spellStart"/>
      <w:r>
        <w:rPr>
          <w:lang w:val="fr-CH"/>
        </w:rPr>
        <w:t>Kompatibilität</w:t>
      </w:r>
      <w:proofErr w:type="spellEnd"/>
    </w:p>
    <w:p w14:paraId="488BFDF4" w14:textId="77777777" w:rsidR="00F02C15" w:rsidRDefault="00F02C15" w:rsidP="00F02C15">
      <w:pPr>
        <w:spacing w:line="276" w:lineRule="auto"/>
      </w:pPr>
      <w:r>
        <w:t>Der Webauftritt soll mit der neusten stabilen Version von</w:t>
      </w:r>
      <w:r w:rsidRPr="00595C2B">
        <w:t xml:space="preserve"> Chrome </w:t>
      </w:r>
      <w:r>
        <w:t>keine Darstellungsprobleme aufweisen.</w:t>
      </w:r>
    </w:p>
    <w:p w14:paraId="3D9A4611" w14:textId="77777777" w:rsidR="00F02C15" w:rsidRDefault="00F02C15" w:rsidP="00B84DD0">
      <w:pPr>
        <w:pStyle w:val="berschrift3"/>
      </w:pPr>
      <w:r>
        <w:t>Farbschema</w:t>
      </w:r>
    </w:p>
    <w:p w14:paraId="627EDE81" w14:textId="77777777" w:rsidR="00F02C15" w:rsidRDefault="00F02C15" w:rsidP="00F02C15">
      <w:r>
        <w:t>Ein fünffarbiges Farbschema soll in der Dokumentation definiert und in die Endlösung integriert werden.</w:t>
      </w:r>
    </w:p>
    <w:p w14:paraId="382ADD05" w14:textId="77777777" w:rsidR="00F02C15" w:rsidRDefault="00F02C15" w:rsidP="00B84DD0">
      <w:pPr>
        <w:pStyle w:val="berschrift3"/>
      </w:pPr>
      <w:r>
        <w:t>Textelemente</w:t>
      </w:r>
    </w:p>
    <w:p w14:paraId="5F6DE0B5" w14:textId="77777777" w:rsidR="00B84DD0" w:rsidRPr="00F02C15" w:rsidRDefault="00F02C15" w:rsidP="00F02C15">
      <w:r>
        <w:t xml:space="preserve">Texte </w:t>
      </w:r>
      <w:r w:rsidR="00B84DD0">
        <w:t xml:space="preserve">sind </w:t>
      </w:r>
      <w:r>
        <w:t>kur</w:t>
      </w:r>
      <w:r w:rsidR="00B84DD0">
        <w:t>z und klar und ermöglichen dem Benutzer, sich auf der Webseite zurechtzufinden.</w:t>
      </w:r>
    </w:p>
    <w:p w14:paraId="15525C12" w14:textId="77777777" w:rsidR="00F02C15" w:rsidRDefault="00F02C15" w:rsidP="00B84DD0">
      <w:pPr>
        <w:pStyle w:val="berschrift3"/>
      </w:pPr>
      <w:r>
        <w:t>Schriftarten</w:t>
      </w:r>
    </w:p>
    <w:p w14:paraId="13A2C9A0" w14:textId="77777777" w:rsidR="00F02C15" w:rsidRDefault="00F02C15" w:rsidP="00F02C15">
      <w:r>
        <w:t>Benutzte Schriftarten sollen in der Dokumentation definiert und in die Endlösung integriert werden.</w:t>
      </w:r>
      <w:r w:rsidR="00FA4C81">
        <w:t xml:space="preserve"> Bei der Definition der Schriftarten sollen ausschliesslich Web-Fonts verwendet werden.</w:t>
      </w:r>
    </w:p>
    <w:p w14:paraId="671DC39B" w14:textId="77777777" w:rsidR="00F02C15" w:rsidRDefault="00F02C15" w:rsidP="00B84DD0">
      <w:pPr>
        <w:pStyle w:val="berschrift3"/>
      </w:pPr>
      <w:r>
        <w:t>Grafiken</w:t>
      </w:r>
    </w:p>
    <w:p w14:paraId="7BE61242" w14:textId="77777777" w:rsidR="00F02C15" w:rsidRPr="00CA73A9" w:rsidRDefault="00F02C15" w:rsidP="00F02C15">
      <w:r>
        <w:t xml:space="preserve">Die Aussagekraft von Textinhalten der Endlösung soll durch </w:t>
      </w:r>
      <w:r w:rsidR="00F6532F">
        <w:t xml:space="preserve">den </w:t>
      </w:r>
      <w:r>
        <w:t>Einsatz von Grafiken erhöht werden.</w:t>
      </w:r>
    </w:p>
    <w:p w14:paraId="44575EF8" w14:textId="77777777" w:rsidR="00F02C15" w:rsidRDefault="00F02C15" w:rsidP="00B84DD0">
      <w:pPr>
        <w:pStyle w:val="berschrift3"/>
      </w:pPr>
      <w:bookmarkStart w:id="32" w:name="_Toc323036402"/>
      <w:bookmarkStart w:id="33" w:name="_Toc354487908"/>
      <w:bookmarkStart w:id="34" w:name="_Toc291271757"/>
      <w:r>
        <w:t>Rechtliches</w:t>
      </w:r>
      <w:bookmarkEnd w:id="32"/>
      <w:bookmarkEnd w:id="33"/>
      <w:bookmarkEnd w:id="34"/>
    </w:p>
    <w:p w14:paraId="66E326A2" w14:textId="77777777" w:rsidR="00F02C15" w:rsidRDefault="00F02C15" w:rsidP="00F02C15">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14:paraId="334E0D30" w14:textId="77777777"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14:paraId="545CB956" w14:textId="77777777" w:rsidR="00F02C15" w:rsidRDefault="00F02C15" w:rsidP="00F02C15">
      <w:pPr>
        <w:jc w:val="both"/>
      </w:pPr>
      <w:r>
        <w:lastRenderedPageBreak/>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14:paraId="043EFC5A" w14:textId="77777777" w:rsidR="00F02C15" w:rsidRDefault="003E0196" w:rsidP="00F02C15">
      <w:pPr>
        <w:jc w:val="both"/>
      </w:pPr>
      <w:hyperlink r:id="rId14" w:history="1">
        <w:r w:rsidR="00F02C15" w:rsidRPr="00213826">
          <w:rPr>
            <w:rStyle w:val="Hyperlink"/>
          </w:rPr>
          <w:t>http://www.flickr.com/creativecommons/</w:t>
        </w:r>
      </w:hyperlink>
      <w:r w:rsidR="00F02C15">
        <w:t xml:space="preserve"> </w:t>
      </w:r>
    </w:p>
    <w:p w14:paraId="7F63AF94" w14:textId="77777777" w:rsidR="00F02C15" w:rsidRDefault="00F02C15" w:rsidP="00F02C1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14:paraId="2E53CB62" w14:textId="77777777" w:rsidR="00F02C15" w:rsidRDefault="00F02C15" w:rsidP="00F02C15">
      <w:pPr>
        <w:pStyle w:val="berschrift2"/>
        <w:keepNext w:val="0"/>
        <w:keepLines w:val="0"/>
        <w:tabs>
          <w:tab w:val="clear" w:pos="851"/>
          <w:tab w:val="clear" w:pos="1134"/>
        </w:tabs>
        <w:spacing w:before="0" w:after="120" w:line="240" w:lineRule="auto"/>
      </w:pPr>
      <w:bookmarkStart w:id="35" w:name="_Toc323036407"/>
      <w:bookmarkStart w:id="36" w:name="_Toc354487913"/>
      <w:bookmarkStart w:id="37" w:name="_Toc291271759"/>
      <w:bookmarkStart w:id="38" w:name="_Toc1388155"/>
      <w:r w:rsidRPr="0017296A">
        <w:t>Lieferumfang</w:t>
      </w:r>
      <w:bookmarkEnd w:id="35"/>
      <w:bookmarkEnd w:id="36"/>
      <w:bookmarkEnd w:id="37"/>
      <w:bookmarkEnd w:id="38"/>
    </w:p>
    <w:p w14:paraId="5FAE49F0" w14:textId="77777777" w:rsidR="00F02C15" w:rsidRPr="001F3E2D" w:rsidRDefault="00F02C15" w:rsidP="00F02C15">
      <w:pPr>
        <w:jc w:val="both"/>
      </w:pPr>
      <w:r>
        <w:t xml:space="preserve">Am Ende des Projekts wird eine </w:t>
      </w:r>
      <w:r w:rsidRPr="00A6542A">
        <w:rPr>
          <w:b/>
        </w:rPr>
        <w:t>ZIP-Datei</w:t>
      </w:r>
      <w:r>
        <w:t xml:space="preserve"> mit folgendem Inhalt abgegeben:</w:t>
      </w:r>
    </w:p>
    <w:p w14:paraId="3C576623" w14:textId="77777777" w:rsidR="00F02C15" w:rsidRDefault="00F02C15" w:rsidP="00B84DD0">
      <w:pPr>
        <w:pStyle w:val="berschrift3"/>
      </w:pPr>
      <w:r>
        <w:t>Webauftritt</w:t>
      </w:r>
    </w:p>
    <w:p w14:paraId="7FF62068" w14:textId="77777777" w:rsidR="00F02C15" w:rsidRPr="001F3E2D" w:rsidRDefault="00F02C15" w:rsidP="00F02C15">
      <w:pPr>
        <w:jc w:val="both"/>
      </w:pPr>
      <w:r>
        <w:t xml:space="preserve">Alle HTML, CSS und evtl. </w:t>
      </w:r>
      <w:proofErr w:type="spellStart"/>
      <w:r>
        <w:t>Javascript</w:t>
      </w:r>
      <w:proofErr w:type="spellEnd"/>
      <w:r w:rsidR="00F6532F">
        <w:t>-</w:t>
      </w:r>
      <w:r>
        <w:t>Dateien inkl. benötigten Ressourcen. Alle Skripts funktionieren und die Inhalte (Texte, Bilder, usw.) werden korrekt dargestellt.</w:t>
      </w:r>
    </w:p>
    <w:p w14:paraId="204631DD" w14:textId="77777777" w:rsidR="00F02C15" w:rsidRDefault="00F02C15" w:rsidP="00B84DD0">
      <w:pPr>
        <w:pStyle w:val="berschrift3"/>
      </w:pPr>
      <w:bookmarkStart w:id="39" w:name="_Toc323036409"/>
      <w:bookmarkStart w:id="40" w:name="_Toc354487915"/>
      <w:bookmarkStart w:id="41" w:name="_Toc291271761"/>
      <w:r>
        <w:t>Dokumentation</w:t>
      </w:r>
      <w:bookmarkEnd w:id="39"/>
      <w:bookmarkEnd w:id="40"/>
      <w:bookmarkEnd w:id="41"/>
    </w:p>
    <w:p w14:paraId="3FF3BD55" w14:textId="77777777" w:rsidR="00F02C15" w:rsidRPr="001F3E2D" w:rsidRDefault="00F02C15" w:rsidP="00F02C15">
      <w:pPr>
        <w:jc w:val="both"/>
      </w:pPr>
      <w:r>
        <w:t>Die Dokumentation (dieses Dokument) ist vollständig ergänzt worden. Alle geforderten Inhalte sind so beschrieben, dass eine andere Person das Projekt später weiterführen könnte. Beispielinhalte (gelb eingefärbt) existieren nicht mehr.</w:t>
      </w:r>
    </w:p>
    <w:bookmarkEnd w:id="8"/>
    <w:p w14:paraId="04B33BC0" w14:textId="77777777" w:rsidR="00F02C15" w:rsidRPr="000225D4" w:rsidRDefault="00F02C15" w:rsidP="00F02C15">
      <w:pPr>
        <w:rPr>
          <w:highlight w:val="yellow"/>
        </w:rPr>
      </w:pPr>
      <w:r>
        <w:rPr>
          <w:highlight w:val="yellow"/>
        </w:rPr>
        <w:br w:type="page"/>
      </w:r>
    </w:p>
    <w:p w14:paraId="6B07EE5E" w14:textId="77777777" w:rsidR="00F02C15" w:rsidRDefault="00F02C15" w:rsidP="00B95377">
      <w:pPr>
        <w:pStyle w:val="berschrift1"/>
      </w:pPr>
      <w:bookmarkStart w:id="42" w:name="_Toc1388156"/>
      <w:bookmarkStart w:id="43" w:name="_Toc24532106"/>
      <w:r w:rsidRPr="00B95377">
        <w:lastRenderedPageBreak/>
        <w:t>Zielpublikum</w:t>
      </w:r>
      <w:bookmarkEnd w:id="42"/>
      <w:bookmarkEnd w:id="43"/>
    </w:p>
    <w:p w14:paraId="2A508024" w14:textId="77777777" w:rsidR="00F02C15" w:rsidRPr="0069114E" w:rsidRDefault="00F02C15" w:rsidP="00F02C15">
      <w:pPr>
        <w:pStyle w:val="berschrift2"/>
        <w:keepNext w:val="0"/>
        <w:keepLines w:val="0"/>
        <w:tabs>
          <w:tab w:val="clear" w:pos="851"/>
          <w:tab w:val="clear" w:pos="1134"/>
        </w:tabs>
        <w:spacing w:before="0" w:after="120" w:line="240" w:lineRule="auto"/>
      </w:pPr>
      <w:bookmarkStart w:id="44" w:name="_Toc1388157"/>
      <w:r>
        <w:t>Beschreibung des Zielpublikums</w:t>
      </w:r>
      <w:bookmarkEnd w:id="44"/>
    </w:p>
    <w:p w14:paraId="6D509F72" w14:textId="2A8C28AC" w:rsidR="00F02C15" w:rsidRDefault="00FD5856" w:rsidP="00F02C15">
      <w:r>
        <w:t>Musikliebhaber aus der Schweiz zwischen 15-55 Jahre alt. Menschen die daran interessiert sind neue Musik zu entdecken und Hintergrundwissen über diverse Werke lesen möchte. Das Zielpublikum ist auf den gängigen Musik-Plattformen</w:t>
      </w:r>
      <w:r w:rsidR="00632A77">
        <w:t xml:space="preserve"> (Spotify, </w:t>
      </w:r>
      <w:proofErr w:type="spellStart"/>
      <w:r w:rsidR="00632A77">
        <w:t>Youtube</w:t>
      </w:r>
      <w:proofErr w:type="spellEnd"/>
      <w:r w:rsidR="00632A77">
        <w:t>, etc.)</w:t>
      </w:r>
      <w:r>
        <w:t xml:space="preserve"> unterwegs und sucht einen zentralen Startpunkt um mehr Musik für ihre Sammlung zu finden.  </w:t>
      </w:r>
    </w:p>
    <w:p w14:paraId="15244206" w14:textId="1DC86B5F" w:rsidR="00C60A89" w:rsidRPr="0069114E" w:rsidRDefault="00F02C15" w:rsidP="00F02C15">
      <w:pPr>
        <w:pStyle w:val="berschrift2"/>
        <w:keepNext w:val="0"/>
        <w:keepLines w:val="0"/>
        <w:tabs>
          <w:tab w:val="clear" w:pos="851"/>
          <w:tab w:val="clear" w:pos="1134"/>
        </w:tabs>
        <w:spacing w:before="0" w:after="120" w:line="240" w:lineRule="auto"/>
      </w:pPr>
      <w:bookmarkStart w:id="45" w:name="_Toc1388158"/>
      <w:r>
        <w:t>Konsequenzen bei der Umsetzung</w:t>
      </w:r>
      <w:bookmarkEnd w:id="45"/>
    </w:p>
    <w:p w14:paraId="046BB8C6" w14:textId="670AF426" w:rsidR="00F02C15" w:rsidRPr="00DA0CEA" w:rsidRDefault="00C60A89" w:rsidP="00F02C15">
      <w:r>
        <w:t>Für das Zielpublikum gerecht soll die Website schlicht gehalten werden und nicht von der Musik ablenken die es zu entdecken gibt. Der Fokus ist klar auf die Musikstücke und ihren Hintergründen. Der Auftritt ist modern und aufgeräumt.</w:t>
      </w:r>
    </w:p>
    <w:p w14:paraId="339C365C" w14:textId="77777777" w:rsidR="00F02C15" w:rsidRDefault="00F02C15" w:rsidP="00B95377">
      <w:pPr>
        <w:pStyle w:val="berschrift1"/>
      </w:pPr>
      <w:bookmarkStart w:id="46" w:name="_Toc291271764"/>
      <w:bookmarkStart w:id="47" w:name="_Toc1388159"/>
      <w:bookmarkStart w:id="48" w:name="_Toc24532107"/>
      <w:r w:rsidRPr="00B95377">
        <w:t>Sitemap</w:t>
      </w:r>
      <w:bookmarkEnd w:id="46"/>
      <w:bookmarkEnd w:id="47"/>
      <w:bookmarkEnd w:id="48"/>
    </w:p>
    <w:p w14:paraId="0ADE2444" w14:textId="7222B015" w:rsidR="00F02C15" w:rsidRPr="00C60A89" w:rsidRDefault="00C60A89" w:rsidP="00F02C15">
      <w:pPr>
        <w:pStyle w:val="berschrift2"/>
        <w:keepNext w:val="0"/>
        <w:keepLines w:val="0"/>
        <w:tabs>
          <w:tab w:val="clear" w:pos="851"/>
          <w:tab w:val="clear" w:pos="1134"/>
        </w:tabs>
        <w:spacing w:before="0" w:after="120" w:line="240" w:lineRule="auto"/>
      </w:pPr>
      <w:bookmarkStart w:id="49" w:name="_Toc291271765"/>
      <w:bookmarkStart w:id="50" w:name="_Toc1388160"/>
      <w:r w:rsidRPr="00C60A89">
        <w:t>index</w:t>
      </w:r>
      <w:r w:rsidR="00F02C15" w:rsidRPr="00C60A89">
        <w:t>.html</w:t>
      </w:r>
      <w:bookmarkEnd w:id="49"/>
      <w:bookmarkEnd w:id="50"/>
    </w:p>
    <w:p w14:paraId="135EF23D" w14:textId="736AB5D7" w:rsidR="001635B9" w:rsidRDefault="0012194D" w:rsidP="004D4FC2">
      <w:bookmarkStart w:id="51" w:name="_Toc291271766"/>
      <w:bookmarkStart w:id="52" w:name="_Toc1388161"/>
      <w:r>
        <w:t xml:space="preserve">Die Landingpage </w:t>
      </w:r>
      <w:r w:rsidR="001635B9">
        <w:t>besteht aus</w:t>
      </w:r>
      <w:r>
        <w:t xml:space="preserve"> </w:t>
      </w:r>
      <w:r w:rsidR="001635B9">
        <w:t xml:space="preserve">einer </w:t>
      </w:r>
      <w:r>
        <w:t>gekachelte Auflistun</w:t>
      </w:r>
      <w:r w:rsidR="001635B9">
        <w:t>g</w:t>
      </w:r>
      <w:r>
        <w:t xml:space="preserve"> von</w:t>
      </w:r>
      <w:r w:rsidR="001635B9">
        <w:t xml:space="preserve"> Albumcovers</w:t>
      </w:r>
      <w:r>
        <w:t xml:space="preserve"> meinen Top 10 Liedern von 2020</w:t>
      </w:r>
      <w:r w:rsidR="001635B9">
        <w:t>.</w:t>
      </w:r>
      <w:r>
        <w:t xml:space="preserve"> </w:t>
      </w:r>
      <w:r w:rsidR="001635B9">
        <w:t>H</w:t>
      </w:r>
      <w:r>
        <w:t xml:space="preserve">interlegt </w:t>
      </w:r>
      <w:r w:rsidR="001635B9">
        <w:t xml:space="preserve">auf </w:t>
      </w:r>
      <w:r>
        <w:t>mit einem Link auf die jeweilige Unterseite des Werkes (siehe Punkt 4.3)</w:t>
      </w:r>
      <w:r w:rsidR="001635B9">
        <w:t>.</w:t>
      </w:r>
    </w:p>
    <w:p w14:paraId="5FCEFE40" w14:textId="26EBA615" w:rsidR="005C623F" w:rsidRDefault="005C623F" w:rsidP="004D4FC2">
      <w:r>
        <w:t>Ein kurzer Einleitungstext stellt die Seite vor.</w:t>
      </w:r>
    </w:p>
    <w:p w14:paraId="4533B988" w14:textId="13E17439" w:rsidR="0012194D" w:rsidRDefault="0012194D" w:rsidP="004D4FC2">
      <w:r>
        <w:t>Header mit einem Logo und einem Icon</w:t>
      </w:r>
      <w:r w:rsidR="004D4FC2">
        <w:t>,</w:t>
      </w:r>
      <w:r>
        <w:t xml:space="preserve"> um die Navigation abzurufen und einem </w:t>
      </w:r>
      <w:proofErr w:type="spellStart"/>
      <w:r>
        <w:t>Footer</w:t>
      </w:r>
      <w:proofErr w:type="spellEnd"/>
      <w:r>
        <w:t xml:space="preserve"> mit einem Link zum Impressum</w:t>
      </w:r>
      <w:r w:rsidR="004D4FC2">
        <w:t xml:space="preserve"> sind fix positioniert und durchgehend vorhanden.</w:t>
      </w:r>
    </w:p>
    <w:p w14:paraId="215C9B71" w14:textId="2B51CC52" w:rsidR="00F02C15" w:rsidRDefault="0012194D" w:rsidP="00F02C15">
      <w:pPr>
        <w:pStyle w:val="berschrift2"/>
        <w:keepNext w:val="0"/>
        <w:keepLines w:val="0"/>
        <w:tabs>
          <w:tab w:val="clear" w:pos="851"/>
          <w:tab w:val="clear" w:pos="1134"/>
        </w:tabs>
        <w:spacing w:before="0" w:after="120" w:line="240" w:lineRule="auto"/>
      </w:pPr>
      <w:r>
        <w:t>about</w:t>
      </w:r>
      <w:r w:rsidR="00F02C15" w:rsidRPr="00C60A89">
        <w:t>.html</w:t>
      </w:r>
      <w:bookmarkEnd w:id="51"/>
      <w:bookmarkEnd w:id="52"/>
    </w:p>
    <w:p w14:paraId="7C183DD4" w14:textId="4663A650" w:rsidR="0012194D" w:rsidRPr="0012194D" w:rsidRDefault="0012194D" w:rsidP="0012194D">
      <w:r>
        <w:t xml:space="preserve">Auf dieser Seite befinden sich Informationen zu mir mit einem Bild. Unter anderem eine kleine Biographie und Links zu meinen </w:t>
      </w:r>
      <w:proofErr w:type="spellStart"/>
      <w:r>
        <w:t>Social</w:t>
      </w:r>
      <w:proofErr w:type="spellEnd"/>
      <w:r>
        <w:t xml:space="preserve"> Media und Musikkanälen. </w:t>
      </w:r>
    </w:p>
    <w:p w14:paraId="53988425" w14:textId="77777777" w:rsidR="0012194D" w:rsidRPr="0012194D" w:rsidRDefault="0012194D" w:rsidP="0012194D"/>
    <w:p w14:paraId="10FE6F3E" w14:textId="26B2F232" w:rsidR="00F02C15" w:rsidRPr="002D5586" w:rsidRDefault="0012194D" w:rsidP="00F02C15">
      <w:pPr>
        <w:pStyle w:val="berschrift2"/>
        <w:keepNext w:val="0"/>
        <w:keepLines w:val="0"/>
        <w:tabs>
          <w:tab w:val="clear" w:pos="851"/>
          <w:tab w:val="clear" w:pos="1134"/>
        </w:tabs>
        <w:spacing w:before="0" w:after="120" w:line="240" w:lineRule="auto"/>
      </w:pPr>
      <w:r>
        <w:t>top1</w:t>
      </w:r>
      <w:r w:rsidR="00764B24" w:rsidRPr="00C60A89">
        <w:t>.html</w:t>
      </w:r>
      <w:r>
        <w:t xml:space="preserve"> – top10.html</w:t>
      </w:r>
    </w:p>
    <w:p w14:paraId="1638E6E9" w14:textId="77777777" w:rsidR="001635B9" w:rsidRDefault="001635B9" w:rsidP="00F02C15">
      <w:bookmarkStart w:id="53" w:name="_Toc291271770"/>
      <w:r>
        <w:t>Auf diesen Seiten werden die Musikstücke und die Künstler vorgestellt. Diese Seiten sind via den gekachelten Bilder auf der index.html Seite verlinkt und werden in der Navigation nicht aufgelistet um diese so schlank wie möglich zu behalten.</w:t>
      </w:r>
    </w:p>
    <w:p w14:paraId="543DF10C" w14:textId="79B549E4" w:rsidR="003C2F01" w:rsidRDefault="001635B9" w:rsidP="00F02C15">
      <w:r>
        <w:t xml:space="preserve">Die einzelnen Seite </w:t>
      </w:r>
      <w:r w:rsidR="004D4FC2">
        <w:t xml:space="preserve">beginnen mit einer vergrösserten Ansicht des jeweiligen Albumcovers und </w:t>
      </w:r>
      <w:r w:rsidR="00566DF6">
        <w:t>mit den weiteren Informationen wie Veröffentlichungsdatum oder Mitwirkende unterhalb. Weiter werden Links auf die Lieder in den jeweiligen Musikstreaming-Dienste aufbereitet.</w:t>
      </w:r>
    </w:p>
    <w:p w14:paraId="43F901E5" w14:textId="27974348" w:rsidR="00EB7079" w:rsidRPr="00EB7079" w:rsidRDefault="003C2F01" w:rsidP="00EB7079">
      <w:pPr>
        <w:pStyle w:val="berschrift2"/>
      </w:pPr>
      <w:r>
        <w:t>Impressum.html</w:t>
      </w:r>
      <w:r w:rsidR="00F02C15">
        <w:br w:type="page"/>
      </w:r>
      <w:bookmarkStart w:id="54" w:name="_Toc1388165"/>
      <w:bookmarkStart w:id="55" w:name="_Toc24532109"/>
      <w:bookmarkEnd w:id="53"/>
    </w:p>
    <w:p w14:paraId="6945554C" w14:textId="4E3DE4A3" w:rsidR="00F02C15" w:rsidRDefault="00F02C15" w:rsidP="00B95377">
      <w:pPr>
        <w:pStyle w:val="berschrift1"/>
      </w:pPr>
      <w:r w:rsidRPr="00B95377">
        <w:lastRenderedPageBreak/>
        <w:t>Farbschema</w:t>
      </w:r>
      <w:bookmarkEnd w:id="54"/>
      <w:bookmarkEnd w:id="55"/>
    </w:p>
    <w:p w14:paraId="07298511" w14:textId="77777777" w:rsidR="002904F6" w:rsidRDefault="002904F6" w:rsidP="00F02C15">
      <w:pPr>
        <w:rPr>
          <w:noProof/>
          <w:highlight w:val="yellow"/>
        </w:rPr>
      </w:pPr>
    </w:p>
    <w:p w14:paraId="23E633CE" w14:textId="5978B7A1" w:rsidR="00F02C15" w:rsidRPr="00D73035" w:rsidRDefault="002904F6" w:rsidP="00F02C15">
      <w:pPr>
        <w:rPr>
          <w:highlight w:val="yellow"/>
        </w:rPr>
      </w:pPr>
      <w:r w:rsidRPr="002904F6">
        <w:rPr>
          <w:noProof/>
        </w:rPr>
        <w:drawing>
          <wp:inline distT="0" distB="0" distL="0" distR="0" wp14:anchorId="3FB1E10D" wp14:editId="0D577B86">
            <wp:extent cx="1362540" cy="948983"/>
            <wp:effectExtent l="0" t="0" r="952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200"/>
                    <a:stretch/>
                  </pic:blipFill>
                  <pic:spPr bwMode="auto">
                    <a:xfrm>
                      <a:off x="0" y="0"/>
                      <a:ext cx="1398237" cy="973845"/>
                    </a:xfrm>
                    <a:prstGeom prst="rect">
                      <a:avLst/>
                    </a:prstGeom>
                    <a:noFill/>
                    <a:ln>
                      <a:noFill/>
                    </a:ln>
                    <a:extLst>
                      <a:ext uri="{53640926-AAD7-44D8-BBD7-CCE9431645EC}">
                        <a14:shadowObscured xmlns:a14="http://schemas.microsoft.com/office/drawing/2010/main"/>
                      </a:ext>
                    </a:extLst>
                  </pic:spPr>
                </pic:pic>
              </a:graphicData>
            </a:graphic>
          </wp:inline>
        </w:drawing>
      </w:r>
    </w:p>
    <w:p w14:paraId="0965CF88" w14:textId="77777777" w:rsidR="002904F6" w:rsidRDefault="002904F6" w:rsidP="00F02C15">
      <w:r>
        <w:t xml:space="preserve">Ich wollte ein Farbschema für die Website die elegant aber doch zugänglich wirkt. Die Brauntöne bilden einen neutralen Hintergrund. Das Rotbraun hebt sich leicht ab um keine harten Kontraste zu bilden. Dunkelgrau und das Blau sind für Kontrast bei den Textelementen gedacht.  </w:t>
      </w:r>
      <w:r w:rsidR="00F02C15" w:rsidRPr="002904F6">
        <w:t xml:space="preserve"> </w:t>
      </w:r>
    </w:p>
    <w:p w14:paraId="515E2E97" w14:textId="6B93BDD9" w:rsidR="00F02C15" w:rsidRPr="002904F6" w:rsidRDefault="002904F6" w:rsidP="00F02C15">
      <w:r w:rsidRPr="002904F6">
        <w:t xml:space="preserve">Mit Hilfe von </w:t>
      </w:r>
      <w:r w:rsidRPr="002904F6">
        <w:t>coolors.co</w:t>
      </w:r>
      <w:r w:rsidRPr="002904F6">
        <w:t xml:space="preserve"> habe ich diversen Schattierungen und Ähnlichen Farben  ausprobiert können</w:t>
      </w:r>
      <w:r>
        <w:t xml:space="preserve"> und mir dieses sanfte Schema zusammenstellen.</w:t>
      </w:r>
    </w:p>
    <w:p w14:paraId="252E3F02" w14:textId="2BF6A3B5" w:rsidR="00F02C15" w:rsidRPr="002904F6" w:rsidRDefault="002904F6" w:rsidP="00F02C15">
      <w:pPr>
        <w:pStyle w:val="berschrift2"/>
        <w:keepNext w:val="0"/>
        <w:keepLines w:val="0"/>
        <w:tabs>
          <w:tab w:val="clear" w:pos="851"/>
          <w:tab w:val="clear" w:pos="1134"/>
        </w:tabs>
        <w:spacing w:before="0" w:after="120" w:line="240" w:lineRule="auto"/>
      </w:pPr>
      <w:bookmarkStart w:id="56" w:name="_Toc1388166"/>
      <w:r>
        <w:t xml:space="preserve">Indigo </w:t>
      </w:r>
      <w:proofErr w:type="spellStart"/>
      <w:r>
        <w:t>Dye</w:t>
      </w:r>
      <w:proofErr w:type="spellEnd"/>
      <w:r w:rsidR="00F02C15" w:rsidRPr="002904F6">
        <w:t xml:space="preserve"> (</w:t>
      </w:r>
      <w:r w:rsidR="00290EAF">
        <w:t>#</w:t>
      </w:r>
      <w:r w:rsidRPr="002904F6">
        <w:t>123C69</w:t>
      </w:r>
      <w:r w:rsidR="00F02C15" w:rsidRPr="002904F6">
        <w:t>)</w:t>
      </w:r>
      <w:bookmarkEnd w:id="56"/>
    </w:p>
    <w:p w14:paraId="7A33F5A2" w14:textId="07543B4C" w:rsidR="00F02C15" w:rsidRPr="002904F6" w:rsidRDefault="00F02C15" w:rsidP="00F02C15">
      <w:r w:rsidRPr="002904F6">
        <w:t xml:space="preserve">Diese Farbe wird für </w:t>
      </w:r>
      <w:r w:rsidR="00290EAF">
        <w:t xml:space="preserve">Links und </w:t>
      </w:r>
      <w:r w:rsidR="005D5BDE">
        <w:t>Untertitel verwendet</w:t>
      </w:r>
      <w:r w:rsidR="00290EAF">
        <w:t>.</w:t>
      </w:r>
    </w:p>
    <w:p w14:paraId="366333C0" w14:textId="48586A57" w:rsidR="00F02C15" w:rsidRPr="002904F6" w:rsidRDefault="00290EAF" w:rsidP="00F02C15">
      <w:pPr>
        <w:pStyle w:val="berschrift2"/>
        <w:keepNext w:val="0"/>
        <w:keepLines w:val="0"/>
        <w:tabs>
          <w:tab w:val="clear" w:pos="851"/>
          <w:tab w:val="clear" w:pos="1134"/>
        </w:tabs>
        <w:spacing w:before="0" w:after="120" w:line="240" w:lineRule="auto"/>
      </w:pPr>
      <w:bookmarkStart w:id="57" w:name="_Toc1388167"/>
      <w:r>
        <w:t xml:space="preserve">Pale </w:t>
      </w:r>
      <w:proofErr w:type="spellStart"/>
      <w:r>
        <w:t>Silver</w:t>
      </w:r>
      <w:proofErr w:type="spellEnd"/>
      <w:r w:rsidR="00F02C15" w:rsidRPr="002904F6">
        <w:t xml:space="preserve"> (</w:t>
      </w:r>
      <w:r>
        <w:t>#</w:t>
      </w:r>
      <w:r w:rsidRPr="00290EAF">
        <w:t>D5C7BC</w:t>
      </w:r>
      <w:r w:rsidR="00F02C15" w:rsidRPr="002904F6">
        <w:t>)</w:t>
      </w:r>
      <w:bookmarkEnd w:id="57"/>
    </w:p>
    <w:p w14:paraId="16C515CF" w14:textId="43A18347" w:rsidR="00F02C15" w:rsidRPr="002904F6" w:rsidRDefault="005D5BDE" w:rsidP="00F02C15">
      <w:r>
        <w:t>Diese Farbe wird für den Hintergrund verwendet.</w:t>
      </w:r>
    </w:p>
    <w:p w14:paraId="21E25D80" w14:textId="633D7E87" w:rsidR="00F02C15" w:rsidRPr="002904F6" w:rsidRDefault="005D5BDE" w:rsidP="00F02C15">
      <w:pPr>
        <w:pStyle w:val="berschrift2"/>
        <w:keepNext w:val="0"/>
        <w:keepLines w:val="0"/>
        <w:tabs>
          <w:tab w:val="clear" w:pos="851"/>
          <w:tab w:val="clear" w:pos="1134"/>
        </w:tabs>
        <w:spacing w:before="0" w:after="120" w:line="240" w:lineRule="auto"/>
      </w:pPr>
      <w:bookmarkStart w:id="58" w:name="_Toc1388168"/>
      <w:r>
        <w:t>Rocket Metallic</w:t>
      </w:r>
      <w:r w:rsidR="00F02C15" w:rsidRPr="002904F6">
        <w:t xml:space="preserve"> (</w:t>
      </w:r>
      <w:r>
        <w:t>#</w:t>
      </w:r>
      <w:r w:rsidRPr="005D5BDE">
        <w:t>81747A</w:t>
      </w:r>
      <w:r w:rsidR="00F02C15" w:rsidRPr="002904F6">
        <w:t>)</w:t>
      </w:r>
      <w:bookmarkEnd w:id="58"/>
    </w:p>
    <w:p w14:paraId="59802024" w14:textId="6C4A1322" w:rsidR="005D5BDE" w:rsidRDefault="00F02C15" w:rsidP="005D5BDE">
      <w:r w:rsidRPr="002904F6">
        <w:t xml:space="preserve">Diese Farbe wird für </w:t>
      </w:r>
      <w:r w:rsidR="005D5BDE">
        <w:t>Rahmen der Album Cover verwendet um leichte Kontraste zu bilden</w:t>
      </w:r>
    </w:p>
    <w:p w14:paraId="7EBA92DA" w14:textId="69DFAE62" w:rsidR="005D5BDE" w:rsidRPr="002904F6" w:rsidRDefault="005D5BDE" w:rsidP="005D5BDE">
      <w:pPr>
        <w:pStyle w:val="berschrift2"/>
        <w:keepNext w:val="0"/>
        <w:keepLines w:val="0"/>
        <w:tabs>
          <w:tab w:val="clear" w:pos="851"/>
          <w:tab w:val="clear" w:pos="1134"/>
        </w:tabs>
        <w:spacing w:before="0" w:after="120" w:line="240" w:lineRule="auto"/>
      </w:pPr>
      <w:r>
        <w:t xml:space="preserve">Deep </w:t>
      </w:r>
      <w:proofErr w:type="spellStart"/>
      <w:r>
        <w:t>Tauper</w:t>
      </w:r>
      <w:proofErr w:type="spellEnd"/>
      <w:r w:rsidRPr="002904F6">
        <w:t xml:space="preserve"> (</w:t>
      </w:r>
      <w:r>
        <w:t>#</w:t>
      </w:r>
      <w:r w:rsidRPr="005D5BDE">
        <w:t>785964</w:t>
      </w:r>
      <w:r w:rsidRPr="002904F6">
        <w:t>)</w:t>
      </w:r>
    </w:p>
    <w:p w14:paraId="56A0A536" w14:textId="046CC9AF" w:rsidR="005D5BDE" w:rsidRDefault="005D5BDE" w:rsidP="005D5BDE">
      <w:r w:rsidRPr="002904F6">
        <w:t xml:space="preserve">Diese Farbe wird für </w:t>
      </w:r>
      <w:r>
        <w:t>das Logo der Seite verwendet</w:t>
      </w:r>
    </w:p>
    <w:p w14:paraId="5F09F7C0" w14:textId="58360875" w:rsidR="005D5BDE" w:rsidRPr="002904F6" w:rsidRDefault="005D5BDE" w:rsidP="005D5BDE">
      <w:pPr>
        <w:pStyle w:val="berschrift2"/>
        <w:keepNext w:val="0"/>
        <w:keepLines w:val="0"/>
        <w:tabs>
          <w:tab w:val="clear" w:pos="851"/>
          <w:tab w:val="clear" w:pos="1134"/>
        </w:tabs>
        <w:spacing w:before="0" w:after="120" w:line="240" w:lineRule="auto"/>
      </w:pPr>
      <w:r>
        <w:t>Onyx</w:t>
      </w:r>
      <w:r w:rsidRPr="002904F6">
        <w:t xml:space="preserve"> (</w:t>
      </w:r>
      <w:r>
        <w:t>#</w:t>
      </w:r>
      <w:r w:rsidRPr="005D5BDE">
        <w:t>454545</w:t>
      </w:r>
      <w:r w:rsidRPr="002904F6">
        <w:t>)</w:t>
      </w:r>
    </w:p>
    <w:p w14:paraId="1C727318" w14:textId="55F81AD1" w:rsidR="005D5BDE" w:rsidRDefault="005D5BDE" w:rsidP="005D5BDE">
      <w:r w:rsidRPr="002904F6">
        <w:t xml:space="preserve">Diese Farbe wird für </w:t>
      </w:r>
      <w:r>
        <w:t>Titel, Logos, Icons und Textelemente verwendet.</w:t>
      </w:r>
    </w:p>
    <w:p w14:paraId="70CCE002" w14:textId="77777777" w:rsidR="005D5BDE" w:rsidRDefault="005D5BDE" w:rsidP="005D5BDE"/>
    <w:p w14:paraId="4DDBC721" w14:textId="77777777" w:rsidR="00F02C15" w:rsidRPr="00091E58" w:rsidRDefault="00F02C15" w:rsidP="00B95377">
      <w:pPr>
        <w:pStyle w:val="berschrift1"/>
      </w:pPr>
      <w:bookmarkStart w:id="59" w:name="_Toc1388169"/>
      <w:bookmarkStart w:id="60" w:name="_Toc24532110"/>
      <w:r w:rsidRPr="00091E58">
        <w:t>Schriftarten</w:t>
      </w:r>
      <w:bookmarkEnd w:id="59"/>
      <w:bookmarkEnd w:id="60"/>
    </w:p>
    <w:p w14:paraId="03731E53" w14:textId="57ED247B" w:rsidR="00F02C15" w:rsidRPr="00091E58" w:rsidRDefault="00091E58" w:rsidP="00F02C15">
      <w:r>
        <w:t xml:space="preserve">Die Schriften wurde via der Google Fonts Bibliothek zusammengestellt. </w:t>
      </w:r>
      <w:proofErr w:type="spellStart"/>
      <w:r>
        <w:t>Asap</w:t>
      </w:r>
      <w:proofErr w:type="spellEnd"/>
      <w:r>
        <w:t xml:space="preserve"> ist eine moderne Schrift die sich gut für Titel eignet. </w:t>
      </w:r>
      <w:proofErr w:type="spellStart"/>
      <w:r>
        <w:t>Leelawadee</w:t>
      </w:r>
      <w:proofErr w:type="spellEnd"/>
      <w:r>
        <w:t xml:space="preserve"> ist elegant und ansprechend. </w:t>
      </w:r>
      <w:proofErr w:type="spellStart"/>
      <w:r>
        <w:t>Fredoka</w:t>
      </w:r>
      <w:proofErr w:type="spellEnd"/>
      <w:r>
        <w:t xml:space="preserve"> </w:t>
      </w:r>
      <w:proofErr w:type="spellStart"/>
      <w:r>
        <w:t>One</w:t>
      </w:r>
      <w:proofErr w:type="spellEnd"/>
      <w:r>
        <w:t xml:space="preserve"> wirkt nostalgisch und kreativ. Für die Website passt diese Überschrift, da «Los mal…» ein Plattenladen ähneln soll wo man neue Musik entdecken kann. Also ist der in die Jahre gekommene Lock hier gesucht.</w:t>
      </w:r>
    </w:p>
    <w:p w14:paraId="725F07C1" w14:textId="77F1D871" w:rsidR="00F02C15" w:rsidRPr="00091E58" w:rsidRDefault="005D5BDE" w:rsidP="00F02C15">
      <w:pPr>
        <w:pStyle w:val="berschrift2"/>
        <w:keepNext w:val="0"/>
        <w:keepLines w:val="0"/>
        <w:tabs>
          <w:tab w:val="clear" w:pos="851"/>
          <w:tab w:val="clear" w:pos="1134"/>
        </w:tabs>
        <w:spacing w:before="0" w:after="120" w:line="240" w:lineRule="auto"/>
      </w:pPr>
      <w:proofErr w:type="spellStart"/>
      <w:r w:rsidRPr="00091E58">
        <w:t>Asap</w:t>
      </w:r>
      <w:proofErr w:type="spellEnd"/>
    </w:p>
    <w:p w14:paraId="42B95A65" w14:textId="5C76B4A2" w:rsidR="00F02C15" w:rsidRPr="00091E58" w:rsidRDefault="005D5BDE" w:rsidP="00F02C15">
      <w:r w:rsidRPr="00091E58">
        <w:t>Diese Schrift wird für folgende Elemente eingesetzt: Titel, ASCII-Icons</w:t>
      </w:r>
    </w:p>
    <w:p w14:paraId="5BCDA217" w14:textId="5EBEA5E2" w:rsidR="00F02C15" w:rsidRPr="00091E58" w:rsidRDefault="00091E58" w:rsidP="00F02C15">
      <w:pPr>
        <w:pStyle w:val="berschrift2"/>
        <w:keepNext w:val="0"/>
        <w:keepLines w:val="0"/>
        <w:tabs>
          <w:tab w:val="clear" w:pos="851"/>
          <w:tab w:val="clear" w:pos="1134"/>
        </w:tabs>
        <w:spacing w:before="0" w:after="120" w:line="240" w:lineRule="auto"/>
      </w:pPr>
      <w:proofErr w:type="spellStart"/>
      <w:r w:rsidRPr="00091E58">
        <w:t>Leelawadee</w:t>
      </w:r>
      <w:proofErr w:type="spellEnd"/>
    </w:p>
    <w:p w14:paraId="7AD03E8B" w14:textId="684F39B2" w:rsidR="00F02C15" w:rsidRPr="00091E58" w:rsidRDefault="00091E58" w:rsidP="00091E58">
      <w:pPr>
        <w:jc w:val="both"/>
      </w:pPr>
      <w:r w:rsidRPr="00091E58">
        <w:t>Diese Schrift wird für folgende Elemente eingesetzt</w:t>
      </w:r>
      <w:r w:rsidRPr="00091E58">
        <w:t xml:space="preserve">: Untertitel, Text zu den Werken, </w:t>
      </w:r>
      <w:proofErr w:type="spellStart"/>
      <w:r w:rsidRPr="00091E58">
        <w:t>Footertext</w:t>
      </w:r>
      <w:proofErr w:type="spellEnd"/>
    </w:p>
    <w:p w14:paraId="46873BC2" w14:textId="76AA6D5C" w:rsidR="00091E58" w:rsidRPr="00091E58" w:rsidRDefault="00091E58" w:rsidP="00091E58">
      <w:pPr>
        <w:pStyle w:val="berschrift2"/>
        <w:keepNext w:val="0"/>
        <w:keepLines w:val="0"/>
        <w:tabs>
          <w:tab w:val="clear" w:pos="851"/>
          <w:tab w:val="clear" w:pos="1134"/>
        </w:tabs>
        <w:spacing w:before="0" w:after="120" w:line="240" w:lineRule="auto"/>
      </w:pPr>
      <w:proofErr w:type="spellStart"/>
      <w:r w:rsidRPr="00091E58">
        <w:t>Fredoka</w:t>
      </w:r>
      <w:proofErr w:type="spellEnd"/>
      <w:r w:rsidRPr="00091E58">
        <w:t xml:space="preserve"> </w:t>
      </w:r>
      <w:proofErr w:type="spellStart"/>
      <w:r w:rsidRPr="00091E58">
        <w:t>One</w:t>
      </w:r>
      <w:proofErr w:type="spellEnd"/>
    </w:p>
    <w:p w14:paraId="4D0C48E2" w14:textId="457938C8" w:rsidR="00091E58" w:rsidRDefault="00091E58" w:rsidP="00091E58">
      <w:pPr>
        <w:jc w:val="both"/>
      </w:pPr>
      <w:r w:rsidRPr="00091E58">
        <w:t>Diese Schrift wird für folgende Elemente eingesetzt</w:t>
      </w:r>
      <w:r w:rsidRPr="00091E58">
        <w:t xml:space="preserve">: </w:t>
      </w:r>
      <w:proofErr w:type="spellStart"/>
      <w:r w:rsidRPr="00091E58">
        <w:t>Logofont</w:t>
      </w:r>
      <w:proofErr w:type="spellEnd"/>
    </w:p>
    <w:p w14:paraId="42654CBD" w14:textId="77777777" w:rsidR="00091E58" w:rsidRDefault="00091E58" w:rsidP="00091E58">
      <w:pPr>
        <w:jc w:val="both"/>
      </w:pPr>
    </w:p>
    <w:p w14:paraId="062608B7" w14:textId="77777777" w:rsidR="00091E58" w:rsidRDefault="00091E58" w:rsidP="00091E58">
      <w:pPr>
        <w:jc w:val="both"/>
      </w:pPr>
    </w:p>
    <w:p w14:paraId="21FC53CF" w14:textId="77777777" w:rsidR="00F02C15" w:rsidRDefault="00F02C15" w:rsidP="00B95377">
      <w:pPr>
        <w:pStyle w:val="berschrift1"/>
      </w:pPr>
      <w:bookmarkStart w:id="61" w:name="_Toc1388172"/>
      <w:bookmarkStart w:id="62" w:name="_Toc24532111"/>
      <w:r w:rsidRPr="009D0C4D">
        <w:t>Auswahl der Medienformate</w:t>
      </w:r>
      <w:bookmarkEnd w:id="61"/>
      <w:bookmarkEnd w:id="62"/>
    </w:p>
    <w:p w14:paraId="5D2FBC58" w14:textId="77777777" w:rsidR="00F02C15" w:rsidRPr="005A62F8" w:rsidRDefault="00F02C15" w:rsidP="00F02C15">
      <w:pPr>
        <w:pStyle w:val="berschrift2"/>
        <w:keepNext w:val="0"/>
        <w:keepLines w:val="0"/>
        <w:tabs>
          <w:tab w:val="clear" w:pos="851"/>
          <w:tab w:val="clear" w:pos="1134"/>
        </w:tabs>
        <w:spacing w:before="0" w:after="120" w:line="240" w:lineRule="auto"/>
      </w:pPr>
      <w:bookmarkStart w:id="63" w:name="_Toc1388173"/>
      <w:r w:rsidRPr="005A62F8">
        <w:t>Fotogalerie &amp; Inhaltsfotos</w:t>
      </w:r>
      <w:bookmarkEnd w:id="63"/>
    </w:p>
    <w:p w14:paraId="0B597056" w14:textId="70FCDFCB" w:rsidR="00F02C15" w:rsidRDefault="003C2E97" w:rsidP="00F02C15">
      <w:r w:rsidRPr="005A62F8">
        <w:lastRenderedPageBreak/>
        <w:t xml:space="preserve">Alle Albumcovers auf der Hauptseite so wie den Unterseiten werden JPG oder PNG sein. Dies aufgrund der Verfügbarkeit des </w:t>
      </w:r>
      <w:r w:rsidR="0043015E" w:rsidRPr="005A62F8">
        <w:t>Bildes. Wichtig ist das die Auflösung mindestens 800x800 Pixel beträgt um ein «verpixelte» Darstellung zu vermeiden.</w:t>
      </w:r>
    </w:p>
    <w:p w14:paraId="30226941" w14:textId="1BD7CDF0" w:rsidR="003C2F01" w:rsidRDefault="003C2F01" w:rsidP="00F02C15">
      <w:r w:rsidRPr="003C2F01">
        <w:rPr>
          <w:highlight w:val="yellow"/>
        </w:rPr>
        <w:t>Welche Grössen werden verwendet:</w:t>
      </w:r>
    </w:p>
    <w:p w14:paraId="51CF6162" w14:textId="77777777" w:rsidR="003C2F01" w:rsidRPr="005A62F8" w:rsidRDefault="003C2F01" w:rsidP="00F02C15"/>
    <w:p w14:paraId="01374A18" w14:textId="77777777" w:rsidR="00F02C15" w:rsidRPr="005A62F8" w:rsidRDefault="00F02C15" w:rsidP="00F02C15">
      <w:pPr>
        <w:pStyle w:val="berschrift2"/>
        <w:keepNext w:val="0"/>
        <w:keepLines w:val="0"/>
        <w:tabs>
          <w:tab w:val="clear" w:pos="851"/>
          <w:tab w:val="clear" w:pos="1134"/>
        </w:tabs>
        <w:spacing w:before="0" w:after="120" w:line="240" w:lineRule="auto"/>
      </w:pPr>
      <w:bookmarkStart w:id="64" w:name="_Toc1388174"/>
      <w:r w:rsidRPr="005A62F8">
        <w:t>Logo</w:t>
      </w:r>
      <w:bookmarkEnd w:id="64"/>
    </w:p>
    <w:p w14:paraId="569125A9" w14:textId="77777777" w:rsidR="003C2F01" w:rsidRDefault="005A62F8" w:rsidP="006C331B">
      <w:r w:rsidRPr="005A62F8">
        <w:t>Das Logo wird als freigestelltes PNG eingebunden. Auflösung wird 1000x1000 Pixel betragen, so dass es auf Wunsch skalierbar ist.</w:t>
      </w:r>
    </w:p>
    <w:p w14:paraId="7AE6BABB" w14:textId="4AD3E178" w:rsidR="00DB0B79" w:rsidRPr="006C331B" w:rsidRDefault="003C2F01" w:rsidP="006C331B">
      <w:r w:rsidRPr="003C2F01">
        <w:rPr>
          <w:highlight w:val="yellow"/>
        </w:rPr>
        <w:t>Logo wie gross?</w:t>
      </w:r>
      <w:r>
        <w:t xml:space="preserve"> </w:t>
      </w:r>
      <w:r w:rsidR="00DB0B79">
        <w:br w:type="page"/>
      </w:r>
    </w:p>
    <w:p w14:paraId="0096996A" w14:textId="77777777" w:rsidR="00DB0B79" w:rsidRPr="00C92ECA" w:rsidRDefault="003C074C" w:rsidP="00284F5C">
      <w:pPr>
        <w:pStyle w:val="berschrift1"/>
      </w:pPr>
      <w:bookmarkStart w:id="65" w:name="_Toc1388176"/>
      <w:bookmarkStart w:id="66" w:name="_Toc24532112"/>
      <w:proofErr w:type="spellStart"/>
      <w:r w:rsidRPr="00C92ECA">
        <w:lastRenderedPageBreak/>
        <w:t>Testing</w:t>
      </w:r>
      <w:bookmarkEnd w:id="65"/>
      <w:bookmarkEnd w:id="66"/>
      <w:proofErr w:type="spellEnd"/>
    </w:p>
    <w:p w14:paraId="2C882631" w14:textId="77777777" w:rsidR="00DB0B79" w:rsidRDefault="00DB0B79" w:rsidP="003A3113">
      <w:pPr>
        <w:pStyle w:val="berschrift2"/>
      </w:pPr>
      <w:bookmarkStart w:id="67" w:name="_Toc411264555"/>
      <w:bookmarkStart w:id="68" w:name="_Toc413311405"/>
      <w:bookmarkStart w:id="69" w:name="_Toc440032406"/>
      <w:bookmarkStart w:id="70" w:name="_Toc479596112"/>
      <w:bookmarkStart w:id="71" w:name="_Toc1388177"/>
      <w:r>
        <w:t>Testumgebung</w:t>
      </w:r>
      <w:bookmarkEnd w:id="67"/>
      <w:bookmarkEnd w:id="68"/>
      <w:bookmarkEnd w:id="69"/>
      <w:bookmarkEnd w:id="70"/>
      <w:bookmarkEnd w:id="71"/>
    </w:p>
    <w:p w14:paraId="7E2DDF7E" w14:textId="77777777" w:rsidR="00DB0B79" w:rsidRPr="00A521D2" w:rsidRDefault="00DB0B79" w:rsidP="00DB0B79">
      <w:pPr>
        <w:pStyle w:val="Listenabsatz"/>
        <w:numPr>
          <w:ilvl w:val="0"/>
          <w:numId w:val="41"/>
        </w:numPr>
        <w:spacing w:after="360" w:line="276" w:lineRule="auto"/>
        <w:rPr>
          <w:highlight w:val="yellow"/>
        </w:rPr>
      </w:pPr>
      <w:r w:rsidRPr="00A521D2">
        <w:rPr>
          <w:highlight w:val="yellow"/>
        </w:rPr>
        <w:t>Auf welchem Betriebssystem wird getestet?</w:t>
      </w:r>
    </w:p>
    <w:p w14:paraId="40E3EB3C" w14:textId="77777777" w:rsidR="00DB0B79" w:rsidRDefault="00940009" w:rsidP="00DB0B79">
      <w:pPr>
        <w:pStyle w:val="Listenabsatz"/>
        <w:numPr>
          <w:ilvl w:val="0"/>
          <w:numId w:val="41"/>
        </w:numPr>
        <w:spacing w:after="360" w:line="276" w:lineRule="auto"/>
        <w:rPr>
          <w:highlight w:val="yellow"/>
        </w:rPr>
      </w:pPr>
      <w:r w:rsidRPr="00940009">
        <w:rPr>
          <w:highlight w:val="yellow"/>
        </w:rPr>
        <w:t>Mit welchem Browser wird getestet?</w:t>
      </w:r>
    </w:p>
    <w:p w14:paraId="02C421CF" w14:textId="77777777" w:rsidR="0022213E" w:rsidRDefault="0022213E" w:rsidP="00DB0B79">
      <w:pPr>
        <w:pStyle w:val="Listenabsatz"/>
        <w:numPr>
          <w:ilvl w:val="0"/>
          <w:numId w:val="41"/>
        </w:numPr>
        <w:spacing w:after="360" w:line="276" w:lineRule="auto"/>
        <w:rPr>
          <w:highlight w:val="yellow"/>
        </w:rPr>
      </w:pPr>
      <w:r>
        <w:rPr>
          <w:highlight w:val="yellow"/>
        </w:rPr>
        <w:t>Auf welchem Gerät w</w:t>
      </w:r>
      <w:r w:rsidR="0000336F">
        <w:rPr>
          <w:highlight w:val="yellow"/>
        </w:rPr>
        <w:t>ird</w:t>
      </w:r>
      <w:r>
        <w:rPr>
          <w:highlight w:val="yellow"/>
        </w:rPr>
        <w:t xml:space="preserve"> getestet</w:t>
      </w:r>
      <w:r w:rsidR="009D1F72">
        <w:rPr>
          <w:highlight w:val="yellow"/>
        </w:rPr>
        <w:t xml:space="preserve"> (technische Angaben)</w:t>
      </w:r>
      <w:r>
        <w:rPr>
          <w:highlight w:val="yellow"/>
        </w:rPr>
        <w:t>?</w:t>
      </w:r>
    </w:p>
    <w:p w14:paraId="3951C0D7" w14:textId="77777777" w:rsidR="0080600D" w:rsidRPr="00940009" w:rsidRDefault="0080600D" w:rsidP="00DB0B79">
      <w:pPr>
        <w:pStyle w:val="Listenabsatz"/>
        <w:numPr>
          <w:ilvl w:val="0"/>
          <w:numId w:val="41"/>
        </w:numPr>
        <w:spacing w:after="360" w:line="276" w:lineRule="auto"/>
        <w:rPr>
          <w:highlight w:val="yellow"/>
        </w:rPr>
      </w:pPr>
      <w:r>
        <w:rPr>
          <w:highlight w:val="yellow"/>
        </w:rPr>
        <w:t xml:space="preserve">Was sind die Dimensionen und Auflösung des </w:t>
      </w:r>
      <w:r w:rsidR="006D12FE">
        <w:rPr>
          <w:highlight w:val="yellow"/>
        </w:rPr>
        <w:t>Displays</w:t>
      </w:r>
      <w:r>
        <w:rPr>
          <w:highlight w:val="yellow"/>
        </w:rPr>
        <w:t>?</w:t>
      </w:r>
    </w:p>
    <w:p w14:paraId="105FCC41" w14:textId="77777777" w:rsidR="00DB0B79" w:rsidRPr="008F736B" w:rsidRDefault="00DB0B79" w:rsidP="00DB0B79">
      <w:pPr>
        <w:pStyle w:val="berschrift2"/>
        <w:keepNext w:val="0"/>
        <w:keepLines w:val="0"/>
        <w:tabs>
          <w:tab w:val="clear" w:pos="851"/>
          <w:tab w:val="clear" w:pos="1134"/>
        </w:tabs>
        <w:spacing w:before="120" w:after="120" w:line="240" w:lineRule="auto"/>
      </w:pPr>
      <w:bookmarkStart w:id="72" w:name="_Toc440032407"/>
      <w:bookmarkStart w:id="73" w:name="_Toc479596113"/>
      <w:bookmarkStart w:id="74" w:name="_Toc1388178"/>
      <w:r>
        <w:t xml:space="preserve">User Acceptance </w:t>
      </w:r>
      <w:r w:rsidRPr="008F736B">
        <w:t>Testfälle</w:t>
      </w:r>
      <w:bookmarkEnd w:id="72"/>
      <w:bookmarkEnd w:id="73"/>
      <w:bookmarkEnd w:id="74"/>
    </w:p>
    <w:p w14:paraId="462BA36B" w14:textId="77777777" w:rsidR="00DB0B79" w:rsidRPr="00A83C08" w:rsidRDefault="00DB0B79" w:rsidP="00DB0B79">
      <w:r w:rsidRPr="00A83C08">
        <w:rPr>
          <w:highlight w:val="yellow"/>
        </w:rPr>
        <w:t>Tes</w:t>
      </w:r>
      <w:r w:rsidR="00005DF5">
        <w:rPr>
          <w:highlight w:val="yellow"/>
        </w:rPr>
        <w:t>tfälle müssen definiert werden</w:t>
      </w:r>
      <w:r w:rsidR="00736882">
        <w:rPr>
          <w:highlight w:val="yellow"/>
        </w:rPr>
        <w:t>. Die Tests selbst sind durch eine andere Person durchzuführen und das Testprotokoll auszufüllen. Dieses muss mit der Dokumentation zusammen abgegeben werden.</w:t>
      </w:r>
      <w:r w:rsidR="00736882">
        <w:t xml:space="preserve">  </w:t>
      </w:r>
    </w:p>
    <w:tbl>
      <w:tblPr>
        <w:tblW w:w="9292" w:type="dxa"/>
        <w:tblLook w:val="04A0" w:firstRow="1" w:lastRow="0" w:firstColumn="1" w:lastColumn="0" w:noHBand="0" w:noVBand="1"/>
      </w:tblPr>
      <w:tblGrid>
        <w:gridCol w:w="2020"/>
        <w:gridCol w:w="7272"/>
      </w:tblGrid>
      <w:tr w:rsidR="00DB0B79" w14:paraId="700B5179" w14:textId="77777777" w:rsidTr="0046252F">
        <w:tc>
          <w:tcPr>
            <w:tcW w:w="2020" w:type="dxa"/>
            <w:tcBorders>
              <w:bottom w:val="single" w:sz="4" w:space="0" w:color="auto"/>
            </w:tcBorders>
          </w:tcPr>
          <w:p w14:paraId="1329167E" w14:textId="77777777" w:rsidR="00DB0B79" w:rsidRPr="0098505F" w:rsidRDefault="00DB0B79" w:rsidP="0046252F">
            <w:pPr>
              <w:rPr>
                <w:color w:val="00B0F0"/>
              </w:rPr>
            </w:pPr>
            <w:r w:rsidRPr="0098505F">
              <w:rPr>
                <w:color w:val="00B0F0"/>
              </w:rPr>
              <w:t>Abschnitt</w:t>
            </w:r>
          </w:p>
        </w:tc>
        <w:tc>
          <w:tcPr>
            <w:tcW w:w="7272" w:type="dxa"/>
            <w:tcBorders>
              <w:bottom w:val="single" w:sz="4" w:space="0" w:color="auto"/>
            </w:tcBorders>
          </w:tcPr>
          <w:p w14:paraId="2A50925A" w14:textId="77777777" w:rsidR="00DB0B79" w:rsidRPr="0098505F" w:rsidRDefault="00DB0B79" w:rsidP="0046252F">
            <w:pPr>
              <w:rPr>
                <w:color w:val="00B0F0"/>
              </w:rPr>
            </w:pPr>
            <w:r w:rsidRPr="0098505F">
              <w:rPr>
                <w:color w:val="00B0F0"/>
              </w:rPr>
              <w:t>Inhalt</w:t>
            </w:r>
          </w:p>
        </w:tc>
      </w:tr>
      <w:tr w:rsidR="00DB0B79" w:rsidRPr="00A521D2" w14:paraId="4FD40D77" w14:textId="77777777" w:rsidTr="0046252F">
        <w:tc>
          <w:tcPr>
            <w:tcW w:w="2020" w:type="dxa"/>
            <w:tcBorders>
              <w:top w:val="single" w:sz="4" w:space="0" w:color="auto"/>
              <w:bottom w:val="dotted" w:sz="4" w:space="0" w:color="auto"/>
            </w:tcBorders>
          </w:tcPr>
          <w:p w14:paraId="7D41736F" w14:textId="77777777" w:rsidR="00DB0B79" w:rsidRDefault="00DB0B79" w:rsidP="0046252F">
            <w:r>
              <w:t>ID</w:t>
            </w:r>
          </w:p>
        </w:tc>
        <w:tc>
          <w:tcPr>
            <w:tcW w:w="7272" w:type="dxa"/>
            <w:tcBorders>
              <w:top w:val="single" w:sz="4" w:space="0" w:color="auto"/>
              <w:bottom w:val="dotted" w:sz="4" w:space="0" w:color="auto"/>
            </w:tcBorders>
          </w:tcPr>
          <w:p w14:paraId="52F6597E" w14:textId="77777777" w:rsidR="00DB0B79" w:rsidRPr="00736882" w:rsidRDefault="00DB0B79" w:rsidP="0046252F">
            <w:pPr>
              <w:rPr>
                <w:highlight w:val="yellow"/>
              </w:rPr>
            </w:pPr>
            <w:r w:rsidRPr="00736882">
              <w:rPr>
                <w:noProof/>
                <w:highlight w:val="yellow"/>
              </w:rPr>
              <w:t>Testfallnummer</w:t>
            </w:r>
          </w:p>
        </w:tc>
      </w:tr>
      <w:tr w:rsidR="00DB0B79" w14:paraId="152E0E27" w14:textId="77777777" w:rsidTr="0046252F">
        <w:tc>
          <w:tcPr>
            <w:tcW w:w="2020" w:type="dxa"/>
            <w:tcBorders>
              <w:top w:val="dotted" w:sz="4" w:space="0" w:color="auto"/>
              <w:bottom w:val="dotted" w:sz="4" w:space="0" w:color="auto"/>
            </w:tcBorders>
          </w:tcPr>
          <w:p w14:paraId="15156E24" w14:textId="77777777" w:rsidR="00DB0B79" w:rsidRDefault="00DB0B79" w:rsidP="0046252F">
            <w:r>
              <w:t>Vorbedingungen</w:t>
            </w:r>
          </w:p>
        </w:tc>
        <w:tc>
          <w:tcPr>
            <w:tcW w:w="7272" w:type="dxa"/>
            <w:tcBorders>
              <w:top w:val="dotted" w:sz="4" w:space="0" w:color="auto"/>
              <w:bottom w:val="dotted" w:sz="4" w:space="0" w:color="auto"/>
            </w:tcBorders>
          </w:tcPr>
          <w:p w14:paraId="722F21BC" w14:textId="77777777" w:rsidR="00DB0B79" w:rsidRPr="00A83C08" w:rsidRDefault="00DB0B79" w:rsidP="0046252F">
            <w:pPr>
              <w:rPr>
                <w:highlight w:val="yellow"/>
              </w:rPr>
            </w:pPr>
            <w:r w:rsidRPr="00A83C08">
              <w:rPr>
                <w:highlight w:val="yellow"/>
              </w:rPr>
              <w:t>Was muss gegeben sein, damit dieser Test durchgeführt werden kann?</w:t>
            </w:r>
          </w:p>
        </w:tc>
      </w:tr>
      <w:tr w:rsidR="00DB0B79" w14:paraId="2DBE84E0" w14:textId="77777777" w:rsidTr="0046252F">
        <w:tc>
          <w:tcPr>
            <w:tcW w:w="2020" w:type="dxa"/>
            <w:tcBorders>
              <w:top w:val="dotted" w:sz="4" w:space="0" w:color="auto"/>
              <w:bottom w:val="dotted" w:sz="4" w:space="0" w:color="auto"/>
            </w:tcBorders>
          </w:tcPr>
          <w:p w14:paraId="22E1B487" w14:textId="77777777" w:rsidR="00DB0B79" w:rsidRDefault="00DB0B79" w:rsidP="0046252F">
            <w:r>
              <w:t>Ablauf</w:t>
            </w:r>
          </w:p>
        </w:tc>
        <w:tc>
          <w:tcPr>
            <w:tcW w:w="7272" w:type="dxa"/>
            <w:tcBorders>
              <w:top w:val="dotted" w:sz="4" w:space="0" w:color="auto"/>
              <w:bottom w:val="dotted" w:sz="4" w:space="0" w:color="auto"/>
            </w:tcBorders>
          </w:tcPr>
          <w:p w14:paraId="47D76806" w14:textId="77777777" w:rsidR="00DB0B79" w:rsidRPr="00A83C08" w:rsidRDefault="00DB0B79" w:rsidP="0046252F">
            <w:pPr>
              <w:rPr>
                <w:highlight w:val="yellow"/>
              </w:rPr>
            </w:pPr>
            <w:r w:rsidRPr="00A83C08">
              <w:rPr>
                <w:highlight w:val="yellow"/>
              </w:rPr>
              <w:t>Welche Schritte werden bei der Durchführung des Tests durchlaufen?</w:t>
            </w:r>
          </w:p>
        </w:tc>
      </w:tr>
      <w:tr w:rsidR="00DB0B79" w14:paraId="62C3A32E" w14:textId="77777777" w:rsidTr="0046252F">
        <w:tc>
          <w:tcPr>
            <w:tcW w:w="2020" w:type="dxa"/>
            <w:tcBorders>
              <w:top w:val="dotted" w:sz="4" w:space="0" w:color="auto"/>
            </w:tcBorders>
          </w:tcPr>
          <w:p w14:paraId="00FC3EED" w14:textId="77777777" w:rsidR="00DB0B79" w:rsidRDefault="00DB0B79" w:rsidP="0046252F">
            <w:r>
              <w:t>Erwartetes Resultat</w:t>
            </w:r>
          </w:p>
        </w:tc>
        <w:tc>
          <w:tcPr>
            <w:tcW w:w="7272" w:type="dxa"/>
            <w:tcBorders>
              <w:top w:val="dotted" w:sz="4" w:space="0" w:color="auto"/>
            </w:tcBorders>
          </w:tcPr>
          <w:p w14:paraId="6806AA64" w14:textId="77777777" w:rsidR="00DB0B79" w:rsidRPr="00A83C08" w:rsidRDefault="00DB0B79" w:rsidP="0046252F">
            <w:pPr>
              <w:rPr>
                <w:highlight w:val="yellow"/>
              </w:rPr>
            </w:pPr>
            <w:r w:rsidRPr="00A83C08">
              <w:rPr>
                <w:highlight w:val="yellow"/>
              </w:rPr>
              <w:t>Was sollte nun passiert sein?</w:t>
            </w:r>
          </w:p>
        </w:tc>
      </w:tr>
    </w:tbl>
    <w:p w14:paraId="065813C0" w14:textId="77777777" w:rsidR="00DB0B79" w:rsidRDefault="00DB0B79" w:rsidP="00DB0B79"/>
    <w:p w14:paraId="7BFA5FC6" w14:textId="77777777" w:rsidR="00DB0B79" w:rsidRDefault="00DB0B79" w:rsidP="00DB0B79">
      <w:r>
        <w:t>Beispiel:</w:t>
      </w:r>
    </w:p>
    <w:tbl>
      <w:tblPr>
        <w:tblW w:w="9292" w:type="dxa"/>
        <w:tblLook w:val="04A0" w:firstRow="1" w:lastRow="0" w:firstColumn="1" w:lastColumn="0" w:noHBand="0" w:noVBand="1"/>
      </w:tblPr>
      <w:tblGrid>
        <w:gridCol w:w="2020"/>
        <w:gridCol w:w="7272"/>
      </w:tblGrid>
      <w:tr w:rsidR="00153D56" w14:paraId="51428B84" w14:textId="77777777" w:rsidTr="0083423F">
        <w:tc>
          <w:tcPr>
            <w:tcW w:w="2020" w:type="dxa"/>
            <w:tcBorders>
              <w:bottom w:val="single" w:sz="4" w:space="0" w:color="auto"/>
            </w:tcBorders>
          </w:tcPr>
          <w:p w14:paraId="4F392384" w14:textId="77777777" w:rsidR="00153D56" w:rsidRPr="0098505F" w:rsidRDefault="00153D56" w:rsidP="0083423F">
            <w:pPr>
              <w:rPr>
                <w:color w:val="00B0F0"/>
              </w:rPr>
            </w:pPr>
            <w:r w:rsidRPr="0098505F">
              <w:rPr>
                <w:color w:val="00B0F0"/>
              </w:rPr>
              <w:t>Abschnitt</w:t>
            </w:r>
          </w:p>
        </w:tc>
        <w:tc>
          <w:tcPr>
            <w:tcW w:w="7272" w:type="dxa"/>
            <w:tcBorders>
              <w:bottom w:val="single" w:sz="4" w:space="0" w:color="auto"/>
            </w:tcBorders>
          </w:tcPr>
          <w:p w14:paraId="5E147111" w14:textId="77777777" w:rsidR="00153D56" w:rsidRPr="0098505F" w:rsidRDefault="00153D56" w:rsidP="0083423F">
            <w:pPr>
              <w:rPr>
                <w:color w:val="00B0F0"/>
              </w:rPr>
            </w:pPr>
            <w:r w:rsidRPr="0098505F">
              <w:rPr>
                <w:color w:val="00B0F0"/>
              </w:rPr>
              <w:t>Inhalt</w:t>
            </w:r>
          </w:p>
        </w:tc>
      </w:tr>
      <w:tr w:rsidR="00153D56" w:rsidRPr="00A521D2" w14:paraId="091B0CFD" w14:textId="77777777" w:rsidTr="0083423F">
        <w:tc>
          <w:tcPr>
            <w:tcW w:w="2020" w:type="dxa"/>
            <w:tcBorders>
              <w:top w:val="single" w:sz="4" w:space="0" w:color="auto"/>
              <w:bottom w:val="dotted" w:sz="4" w:space="0" w:color="auto"/>
            </w:tcBorders>
          </w:tcPr>
          <w:p w14:paraId="00EF27D7" w14:textId="77777777" w:rsidR="00153D56" w:rsidRDefault="00153D56" w:rsidP="0083423F">
            <w:r>
              <w:t>ID</w:t>
            </w:r>
          </w:p>
        </w:tc>
        <w:tc>
          <w:tcPr>
            <w:tcW w:w="7272" w:type="dxa"/>
            <w:tcBorders>
              <w:top w:val="single" w:sz="4" w:space="0" w:color="auto"/>
              <w:bottom w:val="dotted" w:sz="4" w:space="0" w:color="auto"/>
            </w:tcBorders>
          </w:tcPr>
          <w:p w14:paraId="71D81142" w14:textId="77777777" w:rsidR="00153D56" w:rsidRPr="00A83C08" w:rsidRDefault="00153D56" w:rsidP="0083423F">
            <w:pPr>
              <w:rPr>
                <w:highlight w:val="yellow"/>
                <w:lang w:val="fr-CH"/>
              </w:rPr>
            </w:pPr>
            <w:r>
              <w:rPr>
                <w:noProof/>
                <w:highlight w:val="yellow"/>
                <w:lang w:val="fr-CH"/>
              </w:rPr>
              <w:t>T-01</w:t>
            </w:r>
          </w:p>
        </w:tc>
      </w:tr>
      <w:tr w:rsidR="00153D56" w14:paraId="05FB1333" w14:textId="77777777" w:rsidTr="0083423F">
        <w:tc>
          <w:tcPr>
            <w:tcW w:w="2020" w:type="dxa"/>
            <w:tcBorders>
              <w:top w:val="dotted" w:sz="4" w:space="0" w:color="auto"/>
              <w:bottom w:val="dotted" w:sz="4" w:space="0" w:color="auto"/>
            </w:tcBorders>
          </w:tcPr>
          <w:p w14:paraId="6DCDF63D" w14:textId="77777777" w:rsidR="00153D56" w:rsidRDefault="00153D56" w:rsidP="00153D56">
            <w:r>
              <w:t>Vorbedingungen</w:t>
            </w:r>
          </w:p>
        </w:tc>
        <w:tc>
          <w:tcPr>
            <w:tcW w:w="7272" w:type="dxa"/>
            <w:tcBorders>
              <w:top w:val="dotted" w:sz="4" w:space="0" w:color="auto"/>
              <w:bottom w:val="dotted" w:sz="4" w:space="0" w:color="auto"/>
            </w:tcBorders>
          </w:tcPr>
          <w:p w14:paraId="116C6212" w14:textId="77777777" w:rsidR="00153D56" w:rsidRPr="00A83C08" w:rsidRDefault="00153D56" w:rsidP="00153D56">
            <w:pPr>
              <w:jc w:val="both"/>
              <w:rPr>
                <w:highlight w:val="yellow"/>
              </w:rPr>
            </w:pPr>
            <w:r>
              <w:rPr>
                <w:highlight w:val="yellow"/>
              </w:rPr>
              <w:t>T-03 muss erfüllt sein (Fotos der Fotogalerie «Tastaturen» werden angezeigt)</w:t>
            </w:r>
            <w:r w:rsidRPr="00A83C08">
              <w:rPr>
                <w:highlight w:val="yellow"/>
              </w:rPr>
              <w:t>.</w:t>
            </w:r>
          </w:p>
        </w:tc>
      </w:tr>
      <w:tr w:rsidR="00153D56" w14:paraId="0BB38F97" w14:textId="77777777" w:rsidTr="0083423F">
        <w:tc>
          <w:tcPr>
            <w:tcW w:w="2020" w:type="dxa"/>
            <w:tcBorders>
              <w:top w:val="dotted" w:sz="4" w:space="0" w:color="auto"/>
              <w:bottom w:val="dotted" w:sz="4" w:space="0" w:color="auto"/>
            </w:tcBorders>
          </w:tcPr>
          <w:p w14:paraId="0C1C4A05" w14:textId="77777777" w:rsidR="00153D56" w:rsidRDefault="00153D56" w:rsidP="00153D56">
            <w:r>
              <w:t>Ablauf</w:t>
            </w:r>
          </w:p>
        </w:tc>
        <w:tc>
          <w:tcPr>
            <w:tcW w:w="7272" w:type="dxa"/>
            <w:tcBorders>
              <w:top w:val="dotted" w:sz="4" w:space="0" w:color="auto"/>
              <w:bottom w:val="dotted" w:sz="4" w:space="0" w:color="auto"/>
            </w:tcBorders>
          </w:tcPr>
          <w:p w14:paraId="34506806" w14:textId="77777777" w:rsidR="00153D56" w:rsidRPr="0085536D" w:rsidRDefault="00153D56" w:rsidP="00153D56">
            <w:pPr>
              <w:jc w:val="both"/>
              <w:rPr>
                <w:highlight w:val="yellow"/>
              </w:rPr>
            </w:pPr>
            <w:r w:rsidRPr="0085536D">
              <w:rPr>
                <w:highlight w:val="yellow"/>
              </w:rPr>
              <w:t xml:space="preserve">Klick auf «Produkte» im Hauptmenu, dann Klick auf «Tastaturen» im </w:t>
            </w:r>
            <w:proofErr w:type="spellStart"/>
            <w:r w:rsidRPr="0085536D">
              <w:rPr>
                <w:highlight w:val="yellow"/>
              </w:rPr>
              <w:t>Submenu</w:t>
            </w:r>
            <w:proofErr w:type="spellEnd"/>
            <w:r w:rsidRPr="0085536D">
              <w:rPr>
                <w:highlight w:val="yellow"/>
              </w:rPr>
              <w:t>.</w:t>
            </w:r>
            <w:r>
              <w:rPr>
                <w:highlight w:val="yellow"/>
              </w:rPr>
              <w:t xml:space="preserve"> F12 drücken und im responsive Modus «Galaxy S5» auswählen.</w:t>
            </w:r>
          </w:p>
        </w:tc>
      </w:tr>
      <w:tr w:rsidR="00153D56" w14:paraId="782D702D" w14:textId="77777777" w:rsidTr="0083423F">
        <w:tc>
          <w:tcPr>
            <w:tcW w:w="2020" w:type="dxa"/>
            <w:tcBorders>
              <w:top w:val="dotted" w:sz="4" w:space="0" w:color="auto"/>
            </w:tcBorders>
          </w:tcPr>
          <w:p w14:paraId="02984C6E" w14:textId="77777777" w:rsidR="00153D56" w:rsidRDefault="00153D56" w:rsidP="00153D56">
            <w:r>
              <w:t>Erwartetes Resultat</w:t>
            </w:r>
          </w:p>
        </w:tc>
        <w:tc>
          <w:tcPr>
            <w:tcW w:w="7272" w:type="dxa"/>
            <w:tcBorders>
              <w:top w:val="dotted" w:sz="4" w:space="0" w:color="auto"/>
            </w:tcBorders>
          </w:tcPr>
          <w:p w14:paraId="27B8D0C2" w14:textId="77777777" w:rsidR="00153D56" w:rsidRPr="00A83C08" w:rsidRDefault="00153D56" w:rsidP="00153D56">
            <w:pPr>
              <w:jc w:val="both"/>
              <w:rPr>
                <w:highlight w:val="yellow"/>
              </w:rPr>
            </w:pPr>
            <w:r>
              <w:rPr>
                <w:highlight w:val="yellow"/>
              </w:rPr>
              <w:t>Bilder der verschiedenen Tastaturen werden untereinander dargestellt (eine Spalte).</w:t>
            </w:r>
          </w:p>
        </w:tc>
      </w:tr>
    </w:tbl>
    <w:p w14:paraId="02356D0E" w14:textId="77777777" w:rsidR="00DB0B79" w:rsidRDefault="00DB0B79" w:rsidP="00DB0B79"/>
    <w:p w14:paraId="56A56B8E" w14:textId="77777777" w:rsidR="003F3DEF" w:rsidRDefault="003F3DEF">
      <w:pPr>
        <w:spacing w:after="160" w:line="259" w:lineRule="auto"/>
        <w:rPr>
          <w:rFonts w:eastAsiaTheme="majorEastAsia" w:cstheme="majorBidi"/>
          <w:b/>
          <w:color w:val="000000" w:themeColor="text1"/>
          <w:sz w:val="42"/>
          <w:szCs w:val="42"/>
        </w:rPr>
      </w:pPr>
      <w:r>
        <w:br w:type="page"/>
      </w:r>
    </w:p>
    <w:p w14:paraId="231C0CA5" w14:textId="77777777" w:rsidR="00F55587" w:rsidRPr="00F55587" w:rsidRDefault="00A74E99" w:rsidP="00F55587">
      <w:pPr>
        <w:pStyle w:val="berschrift1"/>
      </w:pPr>
      <w:bookmarkStart w:id="75" w:name="_Toc24532113"/>
      <w:r>
        <w:lastRenderedPageBreak/>
        <w:t>Fazit</w:t>
      </w:r>
      <w:bookmarkEnd w:id="75"/>
    </w:p>
    <w:p w14:paraId="061DC932" w14:textId="77777777" w:rsidR="00F02C15" w:rsidRPr="006F0DE4" w:rsidRDefault="00F02C15" w:rsidP="00F02C15">
      <w:pPr>
        <w:rPr>
          <w:highlight w:val="yellow"/>
        </w:rPr>
      </w:pPr>
      <w:r w:rsidRPr="006F0DE4">
        <w:rPr>
          <w:highlight w:val="yellow"/>
        </w:rPr>
        <w:t xml:space="preserve">Hier kommt eure Reflexion zum Projekt. </w:t>
      </w:r>
    </w:p>
    <w:p w14:paraId="3FBC3FEE" w14:textId="77777777" w:rsidR="00F02C15" w:rsidRDefault="00F02C15" w:rsidP="00F02C15">
      <w:pPr>
        <w:pStyle w:val="Listenabsatz"/>
        <w:numPr>
          <w:ilvl w:val="0"/>
          <w:numId w:val="38"/>
        </w:numPr>
        <w:spacing w:after="200" w:line="276" w:lineRule="auto"/>
        <w:rPr>
          <w:highlight w:val="yellow"/>
        </w:rPr>
      </w:pPr>
      <w:r w:rsidRPr="006F0DE4">
        <w:rPr>
          <w:highlight w:val="yellow"/>
        </w:rPr>
        <w:t>Was lief gut/schlecht</w:t>
      </w:r>
      <w:r w:rsidRPr="000A4543">
        <w:rPr>
          <w:highlight w:val="yellow"/>
        </w:rPr>
        <w:t>?</w:t>
      </w:r>
    </w:p>
    <w:p w14:paraId="33ED7337" w14:textId="77777777" w:rsidR="00F02C15" w:rsidRPr="000A4543" w:rsidRDefault="00F02C15" w:rsidP="00F02C15">
      <w:pPr>
        <w:pStyle w:val="Listenabsatz"/>
        <w:numPr>
          <w:ilvl w:val="0"/>
          <w:numId w:val="38"/>
        </w:numPr>
        <w:spacing w:after="200" w:line="276" w:lineRule="auto"/>
        <w:rPr>
          <w:highlight w:val="yellow"/>
        </w:rPr>
      </w:pPr>
      <w:r>
        <w:rPr>
          <w:highlight w:val="yellow"/>
        </w:rPr>
        <w:t>Hast du deine Ziele erreicht?</w:t>
      </w:r>
      <w:r w:rsidRPr="000A4543">
        <w:rPr>
          <w:highlight w:val="yellow"/>
        </w:rPr>
        <w:t xml:space="preserve"> </w:t>
      </w:r>
    </w:p>
    <w:p w14:paraId="3769D215" w14:textId="77777777" w:rsidR="00F02C15" w:rsidRPr="006F0DE4" w:rsidRDefault="00F02C15" w:rsidP="00F02C15">
      <w:pPr>
        <w:pStyle w:val="Listenabsatz"/>
        <w:numPr>
          <w:ilvl w:val="0"/>
          <w:numId w:val="38"/>
        </w:numPr>
        <w:spacing w:after="200" w:line="276" w:lineRule="auto"/>
        <w:rPr>
          <w:highlight w:val="yellow"/>
        </w:rPr>
      </w:pPr>
      <w:r w:rsidRPr="006F0DE4">
        <w:rPr>
          <w:highlight w:val="yellow"/>
        </w:rPr>
        <w:t xml:space="preserve">Wie </w:t>
      </w:r>
      <w:r>
        <w:rPr>
          <w:highlight w:val="yellow"/>
        </w:rPr>
        <w:t>bist du</w:t>
      </w:r>
      <w:r w:rsidRPr="006F0DE4">
        <w:rPr>
          <w:highlight w:val="yellow"/>
        </w:rPr>
        <w:t xml:space="preserve"> mit dem Endergebnis zufrieden?</w:t>
      </w:r>
    </w:p>
    <w:p w14:paraId="71AD45F2" w14:textId="77777777" w:rsidR="00F02C15" w:rsidRDefault="00F02C15" w:rsidP="00F02C15">
      <w:pPr>
        <w:pStyle w:val="Listenabsatz"/>
        <w:numPr>
          <w:ilvl w:val="0"/>
          <w:numId w:val="38"/>
        </w:numPr>
        <w:spacing w:after="200" w:line="276" w:lineRule="auto"/>
        <w:rPr>
          <w:highlight w:val="yellow"/>
        </w:rPr>
      </w:pPr>
      <w:r>
        <w:rPr>
          <w:highlight w:val="yellow"/>
        </w:rPr>
        <w:t>Was hast</w:t>
      </w:r>
      <w:r w:rsidRPr="006F0DE4">
        <w:rPr>
          <w:highlight w:val="yellow"/>
        </w:rPr>
        <w:t xml:space="preserve"> </w:t>
      </w:r>
      <w:r>
        <w:rPr>
          <w:highlight w:val="yellow"/>
        </w:rPr>
        <w:t>du</w:t>
      </w:r>
      <w:r w:rsidRPr="006F0DE4">
        <w:rPr>
          <w:highlight w:val="yellow"/>
        </w:rPr>
        <w:t xml:space="preserve"> gelernt?</w:t>
      </w:r>
    </w:p>
    <w:p w14:paraId="1F613859" w14:textId="77777777" w:rsidR="00F02C15" w:rsidRPr="000A4543" w:rsidRDefault="00F02C15" w:rsidP="00F02C15">
      <w:pPr>
        <w:pStyle w:val="Listenabsatz"/>
        <w:numPr>
          <w:ilvl w:val="0"/>
          <w:numId w:val="38"/>
        </w:numPr>
        <w:spacing w:after="200" w:line="276" w:lineRule="auto"/>
        <w:rPr>
          <w:highlight w:val="yellow"/>
        </w:rPr>
      </w:pPr>
      <w:r>
        <w:rPr>
          <w:highlight w:val="yellow"/>
        </w:rPr>
        <w:t>Was würdest du nächstes Mal anders machen?</w:t>
      </w:r>
    </w:p>
    <w:p w14:paraId="6FBB634E" w14:textId="77777777" w:rsidR="00F02C15" w:rsidRPr="000D2201" w:rsidRDefault="00F02C15" w:rsidP="00F02C15">
      <w:pPr>
        <w:pStyle w:val="Listenabsatz"/>
        <w:numPr>
          <w:ilvl w:val="0"/>
          <w:numId w:val="38"/>
        </w:numPr>
        <w:spacing w:after="200" w:line="276" w:lineRule="auto"/>
        <w:rPr>
          <w:highlight w:val="yellow"/>
        </w:rPr>
      </w:pPr>
      <w:r w:rsidRPr="006F0DE4">
        <w:rPr>
          <w:highlight w:val="yellow"/>
        </w:rPr>
        <w:t>Usw.</w:t>
      </w:r>
    </w:p>
    <w:sdt>
      <w:sdtPr>
        <w:rPr>
          <w:rFonts w:ascii="Titillium Bd" w:hAnsi="Titillium Bd"/>
          <w:color w:val="C93E34"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C93E34" w:themeColor="accent1"/>
              <w:sz w:val="28"/>
              <w:szCs w:val="28"/>
            </w:rPr>
            <w:id w:val="111145805"/>
            <w:showingPlcHdr/>
            <w:bibliography/>
          </w:sdtPr>
          <w:sdtEndPr>
            <w:rPr>
              <w:rFonts w:ascii="Titillium" w:hAnsi="Titillium"/>
              <w:color w:val="auto"/>
              <w:sz w:val="22"/>
              <w:szCs w:val="22"/>
            </w:rPr>
          </w:sdtEndPr>
          <w:sdtContent>
            <w:bookmarkStart w:id="76" w:name="_Toc340676028" w:displacedByCustomXml="prev"/>
            <w:p w14:paraId="02DD914A" w14:textId="77777777" w:rsidR="00F02C15" w:rsidRPr="009546D8" w:rsidRDefault="00F02C15" w:rsidP="00F02C15">
              <w:r>
                <w:rPr>
                  <w:rFonts w:ascii="Titillium Bd" w:hAnsi="Titillium Bd"/>
                  <w:color w:val="C93E34" w:themeColor="accent1"/>
                  <w:sz w:val="28"/>
                  <w:szCs w:val="28"/>
                </w:rPr>
                <w:t xml:space="preserve">     </w:t>
              </w:r>
            </w:p>
          </w:sdtContent>
        </w:sdt>
      </w:sdtContent>
    </w:sdt>
    <w:bookmarkEnd w:id="76"/>
    <w:p w14:paraId="091B715E" w14:textId="77777777" w:rsidR="00F02C15" w:rsidRPr="0051027F" w:rsidRDefault="00F02C15" w:rsidP="00F02C15">
      <w:pPr>
        <w:rPr>
          <w:rFonts w:ascii="Titillium Bd" w:hAnsi="Titillium Bd"/>
          <w:color w:val="C93E34" w:themeColor="accent1"/>
          <w:sz w:val="28"/>
          <w:szCs w:val="28"/>
          <w:lang w:val="en-GB"/>
        </w:rPr>
      </w:pPr>
    </w:p>
    <w:p w14:paraId="7CD8E070" w14:textId="77777777" w:rsidR="00F02C15" w:rsidRDefault="00F02C15">
      <w:pPr>
        <w:spacing w:after="160" w:line="259" w:lineRule="auto"/>
      </w:pPr>
    </w:p>
    <w:sectPr w:rsidR="00F02C15"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4D2BE" w14:textId="77777777" w:rsidR="003E0196" w:rsidRDefault="003E0196" w:rsidP="004D3714">
      <w:r>
        <w:separator/>
      </w:r>
    </w:p>
  </w:endnote>
  <w:endnote w:type="continuationSeparator" w:id="0">
    <w:p w14:paraId="04F471C0" w14:textId="77777777" w:rsidR="003E0196" w:rsidRDefault="003E019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31DC45D3" w14:textId="77777777"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4B29C104" wp14:editId="1BDEA0B4">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6B22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736882">
              <w:rPr>
                <w:noProof/>
                <w:color w:val="565656"/>
                <w:sz w:val="16"/>
                <w:szCs w:val="16"/>
              </w:rPr>
              <w:t>11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7BDDC" w14:textId="77777777" w:rsidR="003E0196" w:rsidRDefault="003E0196" w:rsidP="004D3714">
      <w:r>
        <w:separator/>
      </w:r>
    </w:p>
  </w:footnote>
  <w:footnote w:type="continuationSeparator" w:id="0">
    <w:p w14:paraId="08F71117" w14:textId="77777777" w:rsidR="003E0196" w:rsidRDefault="003E019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8013581"/>
    <w:multiLevelType w:val="multilevel"/>
    <w:tmpl w:val="3EEEB7DC"/>
    <w:numStyleLink w:val="Bbc"/>
  </w:abstractNum>
  <w:abstractNum w:abstractNumId="43"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4"/>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0"/>
  </w:num>
  <w:num w:numId="15">
    <w:abstractNumId w:val="17"/>
  </w:num>
  <w:num w:numId="16">
    <w:abstractNumId w:val="11"/>
  </w:num>
  <w:num w:numId="17">
    <w:abstractNumId w:val="33"/>
  </w:num>
  <w:num w:numId="18">
    <w:abstractNumId w:val="40"/>
  </w:num>
  <w:num w:numId="19">
    <w:abstractNumId w:val="35"/>
  </w:num>
  <w:num w:numId="20">
    <w:abstractNumId w:val="16"/>
  </w:num>
  <w:num w:numId="21">
    <w:abstractNumId w:val="31"/>
  </w:num>
  <w:num w:numId="22">
    <w:abstractNumId w:val="39"/>
  </w:num>
  <w:num w:numId="23">
    <w:abstractNumId w:val="14"/>
  </w:num>
  <w:num w:numId="24">
    <w:abstractNumId w:val="37"/>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2"/>
  </w:num>
  <w:num w:numId="36">
    <w:abstractNumId w:val="43"/>
  </w:num>
  <w:num w:numId="37">
    <w:abstractNumId w:val="25"/>
  </w:num>
  <w:num w:numId="38">
    <w:abstractNumId w:val="19"/>
  </w:num>
  <w:num w:numId="39">
    <w:abstractNumId w:val="23"/>
  </w:num>
  <w:num w:numId="40">
    <w:abstractNumId w:val="22"/>
  </w:num>
  <w:num w:numId="41">
    <w:abstractNumId w:val="41"/>
  </w:num>
  <w:num w:numId="42">
    <w:abstractNumId w:val="12"/>
  </w:num>
  <w:num w:numId="43">
    <w:abstractNumId w:val="38"/>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C"/>
    <w:rsid w:val="000006F6"/>
    <w:rsid w:val="00000FB8"/>
    <w:rsid w:val="0000336F"/>
    <w:rsid w:val="00005DF5"/>
    <w:rsid w:val="0004356C"/>
    <w:rsid w:val="00076610"/>
    <w:rsid w:val="00091E58"/>
    <w:rsid w:val="00097798"/>
    <w:rsid w:val="000A21FE"/>
    <w:rsid w:val="000A35CA"/>
    <w:rsid w:val="000A4D30"/>
    <w:rsid w:val="000A5DE7"/>
    <w:rsid w:val="000A62EC"/>
    <w:rsid w:val="000A6A0A"/>
    <w:rsid w:val="000B09B1"/>
    <w:rsid w:val="000B6C9B"/>
    <w:rsid w:val="000C0A0B"/>
    <w:rsid w:val="000C2837"/>
    <w:rsid w:val="000D3448"/>
    <w:rsid w:val="000D3A87"/>
    <w:rsid w:val="000D78BA"/>
    <w:rsid w:val="000E6D24"/>
    <w:rsid w:val="000F4705"/>
    <w:rsid w:val="00107D61"/>
    <w:rsid w:val="001111EB"/>
    <w:rsid w:val="00111F92"/>
    <w:rsid w:val="00120FDC"/>
    <w:rsid w:val="0012194D"/>
    <w:rsid w:val="00132940"/>
    <w:rsid w:val="00137AAA"/>
    <w:rsid w:val="00144A21"/>
    <w:rsid w:val="00150C68"/>
    <w:rsid w:val="00151FB8"/>
    <w:rsid w:val="001529AC"/>
    <w:rsid w:val="00153D56"/>
    <w:rsid w:val="001566CD"/>
    <w:rsid w:val="001635B9"/>
    <w:rsid w:val="00172D22"/>
    <w:rsid w:val="00181E40"/>
    <w:rsid w:val="001904EC"/>
    <w:rsid w:val="00192C47"/>
    <w:rsid w:val="00194593"/>
    <w:rsid w:val="001A5024"/>
    <w:rsid w:val="001A6DFA"/>
    <w:rsid w:val="001B55B4"/>
    <w:rsid w:val="001B63DC"/>
    <w:rsid w:val="001C0950"/>
    <w:rsid w:val="001C42C8"/>
    <w:rsid w:val="001C5722"/>
    <w:rsid w:val="001D0685"/>
    <w:rsid w:val="001D2B0A"/>
    <w:rsid w:val="001D2B46"/>
    <w:rsid w:val="001E27AA"/>
    <w:rsid w:val="001E388B"/>
    <w:rsid w:val="001E3C7C"/>
    <w:rsid w:val="001E4612"/>
    <w:rsid w:val="001E6814"/>
    <w:rsid w:val="001F2F9B"/>
    <w:rsid w:val="001F3872"/>
    <w:rsid w:val="001F3CB3"/>
    <w:rsid w:val="0021067F"/>
    <w:rsid w:val="00213F61"/>
    <w:rsid w:val="0022213E"/>
    <w:rsid w:val="00224046"/>
    <w:rsid w:val="0023388F"/>
    <w:rsid w:val="00237AB0"/>
    <w:rsid w:val="0024597F"/>
    <w:rsid w:val="00246F7D"/>
    <w:rsid w:val="00252D6F"/>
    <w:rsid w:val="00254C69"/>
    <w:rsid w:val="00260E82"/>
    <w:rsid w:val="00262EFA"/>
    <w:rsid w:val="00263FDC"/>
    <w:rsid w:val="00265362"/>
    <w:rsid w:val="00265400"/>
    <w:rsid w:val="00272BB6"/>
    <w:rsid w:val="00274051"/>
    <w:rsid w:val="00284F5C"/>
    <w:rsid w:val="00285485"/>
    <w:rsid w:val="002871D7"/>
    <w:rsid w:val="002904F6"/>
    <w:rsid w:val="00290EAF"/>
    <w:rsid w:val="002923A6"/>
    <w:rsid w:val="002A1C01"/>
    <w:rsid w:val="002B1DA1"/>
    <w:rsid w:val="002B3693"/>
    <w:rsid w:val="002C3FA7"/>
    <w:rsid w:val="002C5342"/>
    <w:rsid w:val="002D4557"/>
    <w:rsid w:val="002E0337"/>
    <w:rsid w:val="002E22AB"/>
    <w:rsid w:val="002E3515"/>
    <w:rsid w:val="002E729E"/>
    <w:rsid w:val="002F24D8"/>
    <w:rsid w:val="00305607"/>
    <w:rsid w:val="00306193"/>
    <w:rsid w:val="00323B56"/>
    <w:rsid w:val="003322F7"/>
    <w:rsid w:val="0033671A"/>
    <w:rsid w:val="0037068D"/>
    <w:rsid w:val="0037613C"/>
    <w:rsid w:val="00380472"/>
    <w:rsid w:val="00382938"/>
    <w:rsid w:val="003847B5"/>
    <w:rsid w:val="00385170"/>
    <w:rsid w:val="003A3113"/>
    <w:rsid w:val="003A5FDB"/>
    <w:rsid w:val="003C074C"/>
    <w:rsid w:val="003C2E97"/>
    <w:rsid w:val="003C2F01"/>
    <w:rsid w:val="003C7CB0"/>
    <w:rsid w:val="003E0112"/>
    <w:rsid w:val="003E0196"/>
    <w:rsid w:val="003E219C"/>
    <w:rsid w:val="003E5336"/>
    <w:rsid w:val="003F3DEF"/>
    <w:rsid w:val="003F431E"/>
    <w:rsid w:val="0043015E"/>
    <w:rsid w:val="00434474"/>
    <w:rsid w:val="00434DC3"/>
    <w:rsid w:val="00436C7D"/>
    <w:rsid w:val="00441FD3"/>
    <w:rsid w:val="00461944"/>
    <w:rsid w:val="00461BAD"/>
    <w:rsid w:val="00463498"/>
    <w:rsid w:val="00473ACE"/>
    <w:rsid w:val="004A2286"/>
    <w:rsid w:val="004B039F"/>
    <w:rsid w:val="004B19DC"/>
    <w:rsid w:val="004B7E5B"/>
    <w:rsid w:val="004C0A00"/>
    <w:rsid w:val="004C729A"/>
    <w:rsid w:val="004D0442"/>
    <w:rsid w:val="004D3714"/>
    <w:rsid w:val="004D4FC2"/>
    <w:rsid w:val="004E1EBF"/>
    <w:rsid w:val="00504E91"/>
    <w:rsid w:val="00505C1C"/>
    <w:rsid w:val="00512478"/>
    <w:rsid w:val="00516109"/>
    <w:rsid w:val="005177BC"/>
    <w:rsid w:val="00522FCC"/>
    <w:rsid w:val="00532211"/>
    <w:rsid w:val="0053247B"/>
    <w:rsid w:val="00532CFE"/>
    <w:rsid w:val="00543B43"/>
    <w:rsid w:val="00550B11"/>
    <w:rsid w:val="00556816"/>
    <w:rsid w:val="00560857"/>
    <w:rsid w:val="00566DF6"/>
    <w:rsid w:val="00570C13"/>
    <w:rsid w:val="00581FAD"/>
    <w:rsid w:val="005831D1"/>
    <w:rsid w:val="00592177"/>
    <w:rsid w:val="005A62F8"/>
    <w:rsid w:val="005C33C6"/>
    <w:rsid w:val="005C623F"/>
    <w:rsid w:val="005D261B"/>
    <w:rsid w:val="005D4FEF"/>
    <w:rsid w:val="005D5BDE"/>
    <w:rsid w:val="005E0C13"/>
    <w:rsid w:val="005E11AE"/>
    <w:rsid w:val="005E4E6A"/>
    <w:rsid w:val="005F4B62"/>
    <w:rsid w:val="00612163"/>
    <w:rsid w:val="00613405"/>
    <w:rsid w:val="0063032C"/>
    <w:rsid w:val="00632A77"/>
    <w:rsid w:val="00643748"/>
    <w:rsid w:val="00652F51"/>
    <w:rsid w:val="006576DA"/>
    <w:rsid w:val="0066149D"/>
    <w:rsid w:val="00663120"/>
    <w:rsid w:val="00691744"/>
    <w:rsid w:val="00692A64"/>
    <w:rsid w:val="0069317F"/>
    <w:rsid w:val="006952DC"/>
    <w:rsid w:val="006A07E7"/>
    <w:rsid w:val="006A7C20"/>
    <w:rsid w:val="006C331B"/>
    <w:rsid w:val="006D12FE"/>
    <w:rsid w:val="006D780A"/>
    <w:rsid w:val="006E28A1"/>
    <w:rsid w:val="006F5B7B"/>
    <w:rsid w:val="00703148"/>
    <w:rsid w:val="0071002A"/>
    <w:rsid w:val="00712616"/>
    <w:rsid w:val="00713E1E"/>
    <w:rsid w:val="00716B76"/>
    <w:rsid w:val="00722488"/>
    <w:rsid w:val="00723769"/>
    <w:rsid w:val="00726B45"/>
    <w:rsid w:val="00736882"/>
    <w:rsid w:val="007430AF"/>
    <w:rsid w:val="00751CF7"/>
    <w:rsid w:val="00764B24"/>
    <w:rsid w:val="00765182"/>
    <w:rsid w:val="00767580"/>
    <w:rsid w:val="0076786E"/>
    <w:rsid w:val="0077680B"/>
    <w:rsid w:val="00777FE0"/>
    <w:rsid w:val="007817BD"/>
    <w:rsid w:val="0078732C"/>
    <w:rsid w:val="00791B59"/>
    <w:rsid w:val="0079243A"/>
    <w:rsid w:val="00793871"/>
    <w:rsid w:val="007A027A"/>
    <w:rsid w:val="007B03D0"/>
    <w:rsid w:val="007C2250"/>
    <w:rsid w:val="007C4573"/>
    <w:rsid w:val="007D2B66"/>
    <w:rsid w:val="007D4CEF"/>
    <w:rsid w:val="007D7A59"/>
    <w:rsid w:val="007E00E8"/>
    <w:rsid w:val="007E3376"/>
    <w:rsid w:val="007F0876"/>
    <w:rsid w:val="0080600D"/>
    <w:rsid w:val="00814FF0"/>
    <w:rsid w:val="008233DD"/>
    <w:rsid w:val="0082633E"/>
    <w:rsid w:val="008365A1"/>
    <w:rsid w:val="00837A08"/>
    <w:rsid w:val="00840070"/>
    <w:rsid w:val="00840E80"/>
    <w:rsid w:val="00845A27"/>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E637F"/>
    <w:rsid w:val="008F38D9"/>
    <w:rsid w:val="008F575A"/>
    <w:rsid w:val="00902680"/>
    <w:rsid w:val="00904CE3"/>
    <w:rsid w:val="0092481B"/>
    <w:rsid w:val="00927209"/>
    <w:rsid w:val="009303D3"/>
    <w:rsid w:val="009332F4"/>
    <w:rsid w:val="00940009"/>
    <w:rsid w:val="00944E39"/>
    <w:rsid w:val="00951BBB"/>
    <w:rsid w:val="0095208F"/>
    <w:rsid w:val="009547F0"/>
    <w:rsid w:val="00957969"/>
    <w:rsid w:val="00963DB7"/>
    <w:rsid w:val="0097197F"/>
    <w:rsid w:val="00972362"/>
    <w:rsid w:val="00973E9B"/>
    <w:rsid w:val="00980458"/>
    <w:rsid w:val="00993439"/>
    <w:rsid w:val="009A2531"/>
    <w:rsid w:val="009A513F"/>
    <w:rsid w:val="009B27BD"/>
    <w:rsid w:val="009B38C5"/>
    <w:rsid w:val="009C40A7"/>
    <w:rsid w:val="009D1F72"/>
    <w:rsid w:val="009D2934"/>
    <w:rsid w:val="009D335F"/>
    <w:rsid w:val="009D4392"/>
    <w:rsid w:val="009F241B"/>
    <w:rsid w:val="009F470D"/>
    <w:rsid w:val="009F5B1E"/>
    <w:rsid w:val="009F6844"/>
    <w:rsid w:val="00A006CC"/>
    <w:rsid w:val="00A03541"/>
    <w:rsid w:val="00A1152A"/>
    <w:rsid w:val="00A14767"/>
    <w:rsid w:val="00A23DEC"/>
    <w:rsid w:val="00A27272"/>
    <w:rsid w:val="00A36609"/>
    <w:rsid w:val="00A562DD"/>
    <w:rsid w:val="00A65185"/>
    <w:rsid w:val="00A73616"/>
    <w:rsid w:val="00A74013"/>
    <w:rsid w:val="00A74E99"/>
    <w:rsid w:val="00A77819"/>
    <w:rsid w:val="00A84B0D"/>
    <w:rsid w:val="00A95B28"/>
    <w:rsid w:val="00AA3321"/>
    <w:rsid w:val="00AE0857"/>
    <w:rsid w:val="00AF0717"/>
    <w:rsid w:val="00AF0F54"/>
    <w:rsid w:val="00B01266"/>
    <w:rsid w:val="00B02455"/>
    <w:rsid w:val="00B06952"/>
    <w:rsid w:val="00B3056F"/>
    <w:rsid w:val="00B31085"/>
    <w:rsid w:val="00B3331B"/>
    <w:rsid w:val="00B36167"/>
    <w:rsid w:val="00B36A1B"/>
    <w:rsid w:val="00B3764F"/>
    <w:rsid w:val="00B4166C"/>
    <w:rsid w:val="00B546C8"/>
    <w:rsid w:val="00B646A1"/>
    <w:rsid w:val="00B65F90"/>
    <w:rsid w:val="00B6672F"/>
    <w:rsid w:val="00B67A51"/>
    <w:rsid w:val="00B67AB8"/>
    <w:rsid w:val="00B72F28"/>
    <w:rsid w:val="00B8032D"/>
    <w:rsid w:val="00B8182F"/>
    <w:rsid w:val="00B84DD0"/>
    <w:rsid w:val="00B95377"/>
    <w:rsid w:val="00BA2B1D"/>
    <w:rsid w:val="00BA2CE4"/>
    <w:rsid w:val="00BB1C9E"/>
    <w:rsid w:val="00BB20CE"/>
    <w:rsid w:val="00BC0D6E"/>
    <w:rsid w:val="00BC0F45"/>
    <w:rsid w:val="00BC548E"/>
    <w:rsid w:val="00BE28B5"/>
    <w:rsid w:val="00BE33EE"/>
    <w:rsid w:val="00BF7BB5"/>
    <w:rsid w:val="00C00D54"/>
    <w:rsid w:val="00C01B41"/>
    <w:rsid w:val="00C01F07"/>
    <w:rsid w:val="00C07F5C"/>
    <w:rsid w:val="00C149AB"/>
    <w:rsid w:val="00C16815"/>
    <w:rsid w:val="00C1798C"/>
    <w:rsid w:val="00C326B0"/>
    <w:rsid w:val="00C35418"/>
    <w:rsid w:val="00C46A92"/>
    <w:rsid w:val="00C56947"/>
    <w:rsid w:val="00C60A89"/>
    <w:rsid w:val="00C614A3"/>
    <w:rsid w:val="00C725AB"/>
    <w:rsid w:val="00C7783F"/>
    <w:rsid w:val="00C92ECA"/>
    <w:rsid w:val="00C97DEB"/>
    <w:rsid w:val="00CA6C6A"/>
    <w:rsid w:val="00CA77CD"/>
    <w:rsid w:val="00CC4E85"/>
    <w:rsid w:val="00CD02DA"/>
    <w:rsid w:val="00CD130D"/>
    <w:rsid w:val="00CD6939"/>
    <w:rsid w:val="00CE1736"/>
    <w:rsid w:val="00CE4BCF"/>
    <w:rsid w:val="00CF0A76"/>
    <w:rsid w:val="00CF3EEF"/>
    <w:rsid w:val="00D12173"/>
    <w:rsid w:val="00D124DA"/>
    <w:rsid w:val="00D13EE5"/>
    <w:rsid w:val="00D16898"/>
    <w:rsid w:val="00D244B2"/>
    <w:rsid w:val="00D2459F"/>
    <w:rsid w:val="00D27516"/>
    <w:rsid w:val="00D36B83"/>
    <w:rsid w:val="00D42E71"/>
    <w:rsid w:val="00D50181"/>
    <w:rsid w:val="00D61959"/>
    <w:rsid w:val="00D72281"/>
    <w:rsid w:val="00D7263A"/>
    <w:rsid w:val="00D72CA7"/>
    <w:rsid w:val="00D80B8A"/>
    <w:rsid w:val="00D831ED"/>
    <w:rsid w:val="00D95F87"/>
    <w:rsid w:val="00DA4289"/>
    <w:rsid w:val="00DB0B79"/>
    <w:rsid w:val="00DC008C"/>
    <w:rsid w:val="00DE1011"/>
    <w:rsid w:val="00DE214D"/>
    <w:rsid w:val="00DF224B"/>
    <w:rsid w:val="00DF28C3"/>
    <w:rsid w:val="00E012A2"/>
    <w:rsid w:val="00E029CF"/>
    <w:rsid w:val="00E05290"/>
    <w:rsid w:val="00E10063"/>
    <w:rsid w:val="00E14AF3"/>
    <w:rsid w:val="00E41A39"/>
    <w:rsid w:val="00E60966"/>
    <w:rsid w:val="00E6536A"/>
    <w:rsid w:val="00E657F3"/>
    <w:rsid w:val="00E6643A"/>
    <w:rsid w:val="00E67105"/>
    <w:rsid w:val="00E81DCE"/>
    <w:rsid w:val="00E822E0"/>
    <w:rsid w:val="00E84A9A"/>
    <w:rsid w:val="00E9015A"/>
    <w:rsid w:val="00E90170"/>
    <w:rsid w:val="00EA75ED"/>
    <w:rsid w:val="00EB0FE1"/>
    <w:rsid w:val="00EB36A0"/>
    <w:rsid w:val="00EB7079"/>
    <w:rsid w:val="00EC2AE6"/>
    <w:rsid w:val="00EC655F"/>
    <w:rsid w:val="00EE135D"/>
    <w:rsid w:val="00EE46B0"/>
    <w:rsid w:val="00EF24A7"/>
    <w:rsid w:val="00EF601D"/>
    <w:rsid w:val="00F026F7"/>
    <w:rsid w:val="00F02763"/>
    <w:rsid w:val="00F02C15"/>
    <w:rsid w:val="00F13DD9"/>
    <w:rsid w:val="00F1544F"/>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D5856"/>
    <w:rsid w:val="00FE0CD4"/>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D8F19"/>
  <w15:chartTrackingRefBased/>
  <w15:docId w15:val="{26C306F1-F550-4807-9DF9-A6B12AF1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237AB0"/>
    <w:pPr>
      <w:spacing w:after="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 w:type="paragraph" w:customStyle="1" w:styleId="Tabelle">
    <w:name w:val="Tabelle"/>
    <w:basedOn w:val="Standard"/>
    <w:qFormat/>
    <w:rsid w:val="007817BD"/>
    <w:pPr>
      <w:spacing w:before="60" w:after="60"/>
    </w:pPr>
    <w:rPr>
      <w:lang w:val="de-LI"/>
    </w:rPr>
  </w:style>
  <w:style w:type="character" w:styleId="NichtaufgelsteErwhnung">
    <w:name w:val="Unresolved Mention"/>
    <w:basedOn w:val="Absatz-Standardschriftart"/>
    <w:uiPriority w:val="99"/>
    <w:semiHidden/>
    <w:unhideWhenUsed/>
    <w:rsid w:val="00290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lickr.com/creativecomm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Documents\BBC\02%20101%20Webdesign\99%20101-Projekt\LB-101-7_Teil1_Dokumentationsvorlage.202.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61A64A289FAB4EAA31504F8EF18432" ma:contentTypeVersion="11" ma:contentTypeDescription="Ein neues Dokument erstellen." ma:contentTypeScope="" ma:versionID="7892d70504bdbba1b7a0fcf167460892">
  <xsd:schema xmlns:xsd="http://www.w3.org/2001/XMLSchema" xmlns:xs="http://www.w3.org/2001/XMLSchema" xmlns:p="http://schemas.microsoft.com/office/2006/metadata/properties" xmlns:ns2="0b9954fc-7700-412b-b002-dc1f562227d5" xmlns:ns3="365abb36-3c27-43a9-9085-7dc91234eb0f" targetNamespace="http://schemas.microsoft.com/office/2006/metadata/properties" ma:root="true" ma:fieldsID="8d2637f5273a04ca8fdbafc70de9e0a9" ns2:_="" ns3:_="">
    <xsd:import namespace="0b9954fc-7700-412b-b002-dc1f562227d5"/>
    <xsd:import namespace="365abb36-3c27-43a9-9085-7dc91234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954fc-7700-412b-b002-dc1f562227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5abb36-3c27-43a9-9085-7dc91234eb0f"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01E9EC-CADE-4413-9728-A9D67A8CCD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CA9F11-273A-4853-BC10-F1F7BC92C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9954fc-7700-412b-b002-dc1f562227d5"/>
    <ds:schemaRef ds:uri="365abb36-3c27-43a9-9085-7dc91234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77509-964B-4116-8642-7B2E0D1E14E5}">
  <ds:schemaRefs>
    <ds:schemaRef ds:uri="http://schemas.openxmlformats.org/officeDocument/2006/bibliography"/>
  </ds:schemaRefs>
</ds:datastoreItem>
</file>

<file path=customXml/itemProps4.xml><?xml version="1.0" encoding="utf-8"?>
<ds:datastoreItem xmlns:ds="http://schemas.openxmlformats.org/officeDocument/2006/customXml" ds:itemID="{508D6AA3-3BBC-4882-9207-660EB29B68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LB-101-7_Teil1_Dokumentationsvorlage.202</Template>
  <TotalTime>0</TotalTime>
  <Pages>11</Pages>
  <Words>1482</Words>
  <Characters>9343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Blaauw</dc:creator>
  <cp:keywords/>
  <dc:description/>
  <cp:lastModifiedBy>Raphael Blaauw (BMZ)</cp:lastModifiedBy>
  <cp:revision>22</cp:revision>
  <dcterms:created xsi:type="dcterms:W3CDTF">2020-12-04T13:44:00Z</dcterms:created>
  <dcterms:modified xsi:type="dcterms:W3CDTF">2020-12-09T10:50:00Z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0x010100ED61A64A289FAB4EAA31504F8EF18432</vt:lpwstr>
  </property>
</Properties>
</file>